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F330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Cs w:val="22"/>
              </w:rPr>
              <w:t>Complete Scans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F330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Cs w:val="22"/>
              </w:rPr>
              <w:t>Finish scanning books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F330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szCs w:val="22"/>
              </w:rPr>
              <w:t>Finish scanning books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BorrowBookCTL class exists </w:t>
            </w:r>
          </w:p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Pending loan list exists </w:t>
            </w:r>
          </w:p>
          <w:p w:rsidR="00E303EF" w:rsidRPr="00A11301" w:rsidRDefault="005F330A" w:rsidP="005F330A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szCs w:val="22"/>
              </w:rPr>
              <w:t xml:space="preserve">BorrowBookCTL state == </w:t>
            </w:r>
            <w:r>
              <w:rPr>
                <w:rFonts w:ascii="Consolas" w:hAnsi="Consolas" w:cs="Consolas"/>
                <w:b/>
                <w:bCs/>
                <w:i/>
                <w:iCs/>
                <w:sz w:val="20"/>
              </w:rPr>
              <w:t>SCANNING_BOOKS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330A" w:rsidRDefault="005F330A" w:rsidP="005F330A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PostConditions: </w:t>
            </w:r>
          </w:p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</w:p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BorrowBookUI is displayed </w:t>
            </w:r>
          </w:p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Confirming Loan panel of BorrowBookUI </w:t>
            </w:r>
          </w:p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 displayed </w:t>
            </w:r>
          </w:p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 of pending loans displayed </w:t>
            </w:r>
          </w:p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Cancel button enabled </w:t>
            </w:r>
          </w:p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cardReader is disabled </w:t>
            </w:r>
          </w:p>
          <w:p w:rsidR="005F330A" w:rsidRDefault="005F330A" w:rsidP="005F330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scanner is disabled </w:t>
            </w:r>
          </w:p>
          <w:p w:rsidR="00D435F4" w:rsidRPr="00A11301" w:rsidRDefault="005F330A" w:rsidP="005F330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szCs w:val="22"/>
              </w:rPr>
              <w:t xml:space="preserve">BorrowBookCTL state == </w:t>
            </w:r>
            <w:r>
              <w:rPr>
                <w:rFonts w:ascii="Consolas" w:hAnsi="Consolas" w:cs="Consolas"/>
                <w:b/>
                <w:bCs/>
                <w:i/>
                <w:iCs/>
                <w:sz w:val="20"/>
              </w:rPr>
              <w:t>CONFIRMING_LOANS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461B02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Pass </w:t>
            </w:r>
            <w:bookmarkStart w:id="0" w:name="_GoBack"/>
            <w:bookmarkEnd w:id="0"/>
          </w:p>
        </w:tc>
      </w:tr>
    </w:tbl>
    <w:p w:rsidR="008850D9" w:rsidRDefault="008850D9" w:rsidP="00374830">
      <w:pPr>
        <w:pStyle w:val="bp"/>
        <w:spacing w:before="0" w:after="0"/>
      </w:pPr>
    </w:p>
    <w:p w:rsidR="00A30AD6" w:rsidRDefault="008850D9" w:rsidP="00374830">
      <w:pPr>
        <w:pStyle w:val="bp"/>
        <w:spacing w:before="0" w:after="0"/>
      </w:pPr>
      <w:r>
        <w:br w:type="page"/>
      </w: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8850D9" w:rsidTr="00900A65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850D9" w:rsidRDefault="008850D9" w:rsidP="00900A6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850D9" w:rsidRDefault="008850D9" w:rsidP="00900A6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8850D9" w:rsidRDefault="008850D9" w:rsidP="00900A6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8850D9" w:rsidRDefault="008850D9" w:rsidP="00900A6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850D9" w:rsidRDefault="008850D9" w:rsidP="00900A6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850D9" w:rsidTr="002C672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850D9" w:rsidRDefault="008850D9" w:rsidP="008850D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1119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8850D9" w:rsidRDefault="008850D9" w:rsidP="00900A6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Test 1 – Complete scans </w:t>
            </w:r>
          </w:p>
        </w:tc>
        <w:tc>
          <w:tcPr>
            <w:tcW w:w="714" w:type="dxa"/>
          </w:tcPr>
          <w:p w:rsidR="008850D9" w:rsidRDefault="006F5D42" w:rsidP="00900A65">
            <w:pPr>
              <w:pStyle w:val="RowHeadings"/>
              <w:spacing w:before="80" w:after="80"/>
              <w:jc w:val="center"/>
            </w:pPr>
            <w:r>
              <w:t>*</w:t>
            </w:r>
          </w:p>
        </w:tc>
        <w:tc>
          <w:tcPr>
            <w:tcW w:w="714" w:type="dxa"/>
          </w:tcPr>
          <w:p w:rsidR="008850D9" w:rsidRDefault="008850D9" w:rsidP="00900A65">
            <w:pPr>
              <w:pStyle w:val="RowHeadings"/>
              <w:spacing w:before="80" w:after="80"/>
            </w:pPr>
          </w:p>
        </w:tc>
      </w:tr>
      <w:tr w:rsidR="008850D9" w:rsidTr="00900A65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50D9" w:rsidRDefault="008850D9" w:rsidP="00900A6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8850D9" w:rsidRDefault="008850D9" w:rsidP="00900A6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Press  borrow books on main page</w:t>
            </w:r>
          </w:p>
        </w:tc>
        <w:tc>
          <w:tcPr>
            <w:tcW w:w="5596" w:type="dxa"/>
          </w:tcPr>
          <w:p w:rsidR="008850D9" w:rsidRDefault="008850D9" w:rsidP="008850D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BorrowBookUI is displayed </w:t>
            </w:r>
          </w:p>
          <w:p w:rsidR="008850D9" w:rsidRDefault="008850D9" w:rsidP="00900A6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Card reader enabled </w:t>
            </w:r>
          </w:p>
        </w:tc>
        <w:tc>
          <w:tcPr>
            <w:tcW w:w="714" w:type="dxa"/>
          </w:tcPr>
          <w:p w:rsidR="008850D9" w:rsidRDefault="006F5D42" w:rsidP="00900A65">
            <w:pPr>
              <w:pStyle w:val="RowHeadings"/>
              <w:spacing w:before="80" w:after="80"/>
              <w:jc w:val="center"/>
            </w:pPr>
            <w:r>
              <w:t>*</w:t>
            </w:r>
          </w:p>
        </w:tc>
        <w:tc>
          <w:tcPr>
            <w:tcW w:w="714" w:type="dxa"/>
          </w:tcPr>
          <w:p w:rsidR="008850D9" w:rsidRDefault="008850D9" w:rsidP="00900A65">
            <w:pPr>
              <w:pStyle w:val="RowHeadings"/>
              <w:spacing w:before="80" w:after="80"/>
            </w:pPr>
          </w:p>
        </w:tc>
      </w:tr>
      <w:tr w:rsidR="008850D9" w:rsidTr="00900A65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50D9" w:rsidRDefault="008850D9" w:rsidP="00900A6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8850D9" w:rsidRDefault="008850D9" w:rsidP="00900A6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1 into member id text field </w:t>
            </w:r>
          </w:p>
        </w:tc>
        <w:tc>
          <w:tcPr>
            <w:tcW w:w="5596" w:type="dxa"/>
          </w:tcPr>
          <w:p w:rsidR="008850D9" w:rsidRDefault="008850D9" w:rsidP="00900A6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Display panel enabled with member information and loans pending </w:t>
            </w:r>
          </w:p>
        </w:tc>
        <w:tc>
          <w:tcPr>
            <w:tcW w:w="714" w:type="dxa"/>
          </w:tcPr>
          <w:p w:rsidR="008850D9" w:rsidRDefault="006F5D42" w:rsidP="00900A65">
            <w:pPr>
              <w:pStyle w:val="RowHeadings"/>
              <w:spacing w:before="80" w:after="80"/>
              <w:jc w:val="center"/>
            </w:pPr>
            <w:r>
              <w:t>*</w:t>
            </w:r>
          </w:p>
        </w:tc>
        <w:tc>
          <w:tcPr>
            <w:tcW w:w="714" w:type="dxa"/>
          </w:tcPr>
          <w:p w:rsidR="008850D9" w:rsidRDefault="008850D9" w:rsidP="00900A65">
            <w:pPr>
              <w:pStyle w:val="RowHeadings"/>
              <w:spacing w:before="80" w:after="80"/>
            </w:pPr>
          </w:p>
        </w:tc>
      </w:tr>
      <w:tr w:rsidR="008850D9" w:rsidTr="00900A65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50D9" w:rsidRDefault="008850D9" w:rsidP="00900A6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8850D9" w:rsidRDefault="008850D9" w:rsidP="00900A6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complete </w:t>
            </w:r>
          </w:p>
        </w:tc>
        <w:tc>
          <w:tcPr>
            <w:tcW w:w="5596" w:type="dxa"/>
          </w:tcPr>
          <w:p w:rsidR="008850D9" w:rsidRDefault="008850D9" w:rsidP="00900A6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Confirm panel is displayed </w:t>
            </w:r>
          </w:p>
        </w:tc>
        <w:tc>
          <w:tcPr>
            <w:tcW w:w="714" w:type="dxa"/>
          </w:tcPr>
          <w:p w:rsidR="008850D9" w:rsidRDefault="006F5D42" w:rsidP="00900A65">
            <w:pPr>
              <w:pStyle w:val="RowHeadings"/>
              <w:spacing w:before="80" w:after="80"/>
              <w:jc w:val="center"/>
            </w:pPr>
            <w:r>
              <w:t>*</w:t>
            </w:r>
          </w:p>
        </w:tc>
        <w:tc>
          <w:tcPr>
            <w:tcW w:w="714" w:type="dxa"/>
          </w:tcPr>
          <w:p w:rsidR="008850D9" w:rsidRDefault="008850D9" w:rsidP="00900A65">
            <w:pPr>
              <w:pStyle w:val="RowHeadings"/>
              <w:spacing w:before="80" w:after="80"/>
            </w:pPr>
          </w:p>
        </w:tc>
      </w:tr>
      <w:tr w:rsidR="008850D9" w:rsidTr="00900A65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50D9" w:rsidRDefault="008850D9" w:rsidP="00900A6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8850D9" w:rsidRDefault="008850D9" w:rsidP="00900A6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Press confirm</w:t>
            </w:r>
          </w:p>
        </w:tc>
        <w:tc>
          <w:tcPr>
            <w:tcW w:w="5596" w:type="dxa"/>
          </w:tcPr>
          <w:p w:rsidR="008850D9" w:rsidRDefault="008850D9" w:rsidP="008850D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BorrowBookUI is displayed </w:t>
            </w:r>
          </w:p>
          <w:p w:rsidR="008850D9" w:rsidRDefault="008850D9" w:rsidP="008850D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Confirming Loan panel of BorrowBookUI </w:t>
            </w:r>
          </w:p>
          <w:p w:rsidR="008850D9" w:rsidRDefault="008850D9" w:rsidP="008850D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 displayed </w:t>
            </w:r>
          </w:p>
          <w:p w:rsidR="008850D9" w:rsidRDefault="008850D9" w:rsidP="008850D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 of pending loans displayed </w:t>
            </w:r>
          </w:p>
          <w:p w:rsidR="008850D9" w:rsidRDefault="008850D9" w:rsidP="008850D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Cancel button enabled </w:t>
            </w:r>
          </w:p>
          <w:p w:rsidR="008850D9" w:rsidRDefault="008850D9" w:rsidP="008850D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cardReader is disabled </w:t>
            </w:r>
          </w:p>
          <w:p w:rsidR="008850D9" w:rsidRDefault="008850D9" w:rsidP="008850D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scanner is disabled </w:t>
            </w:r>
          </w:p>
          <w:p w:rsidR="008850D9" w:rsidRDefault="008850D9" w:rsidP="008850D9">
            <w:pPr>
              <w:pStyle w:val="bp"/>
              <w:rPr>
                <w:sz w:val="24"/>
              </w:rPr>
            </w:pPr>
            <w:r>
              <w:rPr>
                <w:szCs w:val="22"/>
              </w:rPr>
              <w:t xml:space="preserve">BorrowBookCTL state == </w:t>
            </w:r>
            <w:r>
              <w:rPr>
                <w:rFonts w:ascii="Consolas" w:hAnsi="Consolas" w:cs="Consolas"/>
                <w:b/>
                <w:bCs/>
                <w:i/>
                <w:iCs/>
                <w:sz w:val="20"/>
              </w:rPr>
              <w:t>CONFIRMING_LOANS</w:t>
            </w:r>
          </w:p>
        </w:tc>
        <w:tc>
          <w:tcPr>
            <w:tcW w:w="714" w:type="dxa"/>
          </w:tcPr>
          <w:p w:rsidR="008850D9" w:rsidRDefault="006F5D42" w:rsidP="00900A65">
            <w:pPr>
              <w:pStyle w:val="RowHeadings"/>
              <w:spacing w:before="80" w:after="80"/>
              <w:jc w:val="center"/>
            </w:pPr>
            <w:r>
              <w:t>*</w:t>
            </w:r>
          </w:p>
        </w:tc>
        <w:tc>
          <w:tcPr>
            <w:tcW w:w="714" w:type="dxa"/>
          </w:tcPr>
          <w:p w:rsidR="008850D9" w:rsidRDefault="008850D9" w:rsidP="00900A65">
            <w:pPr>
              <w:pStyle w:val="RowHeadings"/>
              <w:spacing w:before="80" w:after="80"/>
            </w:pPr>
          </w:p>
        </w:tc>
      </w:tr>
    </w:tbl>
    <w:p w:rsidR="008850D9" w:rsidRDefault="008850D9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6"/>
        <w:gridCol w:w="252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357E3F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Member id text field 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357E3F" w:rsidP="00357E3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gridSpan w:val="2"/>
            <w:shd w:val="clear" w:color="auto" w:fill="E0E0E0"/>
          </w:tcPr>
          <w:p w:rsidR="00780A9A" w:rsidRPr="00572CE5" w:rsidRDefault="00357E3F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Book barcode 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357E3F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13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357E3F" w:rsidTr="00572CE5">
        <w:trPr>
          <w:gridAfter w:val="2"/>
          <w:wAfter w:w="4392" w:type="dxa"/>
        </w:trPr>
        <w:tc>
          <w:tcPr>
            <w:tcW w:w="2196" w:type="dxa"/>
            <w:shd w:val="clear" w:color="auto" w:fill="auto"/>
          </w:tcPr>
          <w:p w:rsidR="00357E3F" w:rsidRDefault="00357E3F" w:rsidP="00572CE5">
            <w:pPr>
              <w:pStyle w:val="bp"/>
              <w:spacing w:before="0" w:after="0"/>
            </w:pPr>
          </w:p>
        </w:tc>
        <w:tc>
          <w:tcPr>
            <w:tcW w:w="2196" w:type="dxa"/>
            <w:gridSpan w:val="2"/>
            <w:shd w:val="clear" w:color="auto" w:fill="auto"/>
          </w:tcPr>
          <w:p w:rsidR="00357E3F" w:rsidRDefault="00357E3F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57E3F" w:rsidRDefault="00357E3F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57E3F" w:rsidRDefault="00357E3F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40F" w:rsidRDefault="007E140F">
      <w:r>
        <w:separator/>
      </w:r>
    </w:p>
  </w:endnote>
  <w:endnote w:type="continuationSeparator" w:id="0">
    <w:p w:rsidR="007E140F" w:rsidRDefault="007E1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1B0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61B02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40F" w:rsidRDefault="007E140F">
      <w:r>
        <w:separator/>
      </w:r>
    </w:p>
  </w:footnote>
  <w:footnote w:type="continuationSeparator" w:id="0">
    <w:p w:rsidR="007E140F" w:rsidRDefault="007E14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967D99" w:rsidP="00B71A35">
          <w:r>
            <w:t xml:space="preserve">Complete scans </w:t>
          </w:r>
        </w:p>
      </w:tc>
      <w:tc>
        <w:tcPr>
          <w:tcW w:w="3179" w:type="dxa"/>
        </w:tcPr>
        <w:p w:rsidR="00A37650" w:rsidRDefault="00A37650" w:rsidP="00967D99">
          <w:r>
            <w:t xml:space="preserve">  Date:  </w:t>
          </w:r>
          <w:r w:rsidR="00967D99">
            <w:t>1/10/15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357C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57E3F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1B0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A35CA"/>
    <w:rsid w:val="005B48A6"/>
    <w:rsid w:val="005E1449"/>
    <w:rsid w:val="005E2ADA"/>
    <w:rsid w:val="005F0EB8"/>
    <w:rsid w:val="005F330A"/>
    <w:rsid w:val="00604AE4"/>
    <w:rsid w:val="00620950"/>
    <w:rsid w:val="00635CE7"/>
    <w:rsid w:val="00683635"/>
    <w:rsid w:val="006B5D41"/>
    <w:rsid w:val="006D4DE0"/>
    <w:rsid w:val="006F5D42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140F"/>
    <w:rsid w:val="00800C1D"/>
    <w:rsid w:val="00821B7F"/>
    <w:rsid w:val="00830BD8"/>
    <w:rsid w:val="00854E58"/>
    <w:rsid w:val="00857786"/>
    <w:rsid w:val="008643BB"/>
    <w:rsid w:val="0086477E"/>
    <w:rsid w:val="008725C4"/>
    <w:rsid w:val="008850D9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67D99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435F4"/>
    <w:rsid w:val="00D63FFC"/>
    <w:rsid w:val="00D664F5"/>
    <w:rsid w:val="00D71228"/>
    <w:rsid w:val="00D72E17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E48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5F33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24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9</cp:revision>
  <cp:lastPrinted>2003-10-05T22:49:00Z</cp:lastPrinted>
  <dcterms:created xsi:type="dcterms:W3CDTF">2015-07-22T01:48:00Z</dcterms:created>
  <dcterms:modified xsi:type="dcterms:W3CDTF">2015-10-02T03:54:00Z</dcterms:modified>
</cp:coreProperties>
</file>