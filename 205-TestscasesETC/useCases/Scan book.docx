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675"/>
        <w:gridCol w:w="2763"/>
        <w:gridCol w:w="30"/>
        <w:gridCol w:w="2686"/>
        <w:gridCol w:w="5596"/>
        <w:gridCol w:w="714"/>
        <w:gridCol w:w="714"/>
      </w:tblGrid>
      <w:tr w:rsidR="005C1887" w:rsidRPr="004E051F" w:rsidTr="002206F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E051F" w:rsidRDefault="00E303EF">
            <w:pPr>
              <w:pStyle w:val="bp"/>
              <w:rPr>
                <w:b/>
                <w:color w:val="000000"/>
                <w:sz w:val="24"/>
                <w:szCs w:val="24"/>
              </w:rPr>
            </w:pPr>
            <w:r w:rsidRPr="004E051F">
              <w:rPr>
                <w:b/>
                <w:color w:val="000000"/>
                <w:sz w:val="24"/>
                <w:szCs w:val="24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E051F" w:rsidRDefault="00511FE6">
            <w:pPr>
              <w:pStyle w:val="bp"/>
              <w:tabs>
                <w:tab w:val="left" w:pos="5685"/>
              </w:tabs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Scan Book </w:t>
            </w:r>
          </w:p>
        </w:tc>
      </w:tr>
      <w:tr w:rsidR="005C1887" w:rsidRPr="004E051F" w:rsidTr="002206F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4E051F" w:rsidRDefault="00E303EF">
            <w:pPr>
              <w:pStyle w:val="bp"/>
              <w:rPr>
                <w:b/>
                <w:color w:val="000000"/>
                <w:sz w:val="24"/>
                <w:szCs w:val="24"/>
              </w:rPr>
            </w:pPr>
            <w:r w:rsidRPr="004E051F">
              <w:rPr>
                <w:b/>
                <w:color w:val="000000"/>
                <w:sz w:val="24"/>
                <w:szCs w:val="24"/>
              </w:rPr>
              <w:t>Use</w:t>
            </w:r>
            <w:r w:rsidR="00531B5A" w:rsidRPr="004E051F">
              <w:rPr>
                <w:b/>
                <w:color w:val="000000"/>
                <w:sz w:val="24"/>
                <w:szCs w:val="24"/>
              </w:rPr>
              <w:t xml:space="preserve"> </w:t>
            </w:r>
            <w:r w:rsidRPr="004E051F">
              <w:rPr>
                <w:b/>
                <w:color w:val="000000"/>
                <w:sz w:val="24"/>
                <w:szCs w:val="24"/>
              </w:rPr>
              <w:t xml:space="preserve">Case </w:t>
            </w:r>
            <w:r w:rsidR="00A30AD6" w:rsidRPr="004E051F">
              <w:rPr>
                <w:b/>
                <w:color w:val="000000"/>
                <w:sz w:val="24"/>
                <w:szCs w:val="24"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4E051F" w:rsidRDefault="00511FE6">
            <w:pPr>
              <w:pStyle w:val="bp"/>
              <w:tabs>
                <w:tab w:val="left" w:pos="5685"/>
              </w:tabs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Add book to list of pending loans </w:t>
            </w:r>
            <w:r w:rsidR="009F4F43" w:rsidRPr="004E051F">
              <w:rPr>
                <w:color w:val="000000"/>
                <w:sz w:val="24"/>
                <w:szCs w:val="24"/>
              </w:rPr>
              <w:t xml:space="preserve"> </w:t>
            </w:r>
            <w:r w:rsidR="005A35CA" w:rsidRPr="004E051F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5C1887" w:rsidRPr="004E051F" w:rsidTr="002206F4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E051F" w:rsidRDefault="00E303EF" w:rsidP="00D24817">
            <w:pPr>
              <w:pStyle w:val="bp"/>
              <w:rPr>
                <w:b/>
                <w:color w:val="000000"/>
                <w:sz w:val="24"/>
                <w:szCs w:val="24"/>
              </w:rPr>
            </w:pPr>
            <w:r w:rsidRPr="004E051F">
              <w:rPr>
                <w:b/>
                <w:color w:val="000000"/>
                <w:sz w:val="24"/>
                <w:szCs w:val="24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E051F" w:rsidRDefault="00511FE6" w:rsidP="00D24817">
            <w:pPr>
              <w:pStyle w:val="bp"/>
              <w:ind w:left="-48" w:firstLine="48"/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Add book to list of pending loans   </w:t>
            </w:r>
          </w:p>
        </w:tc>
      </w:tr>
      <w:tr w:rsidR="005C1887" w:rsidRPr="004E051F" w:rsidTr="002206F4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E051F" w:rsidRDefault="00E303EF">
            <w:pPr>
              <w:pStyle w:val="bp"/>
              <w:rPr>
                <w:b/>
                <w:color w:val="000000"/>
                <w:sz w:val="24"/>
                <w:szCs w:val="24"/>
              </w:rPr>
            </w:pPr>
            <w:r w:rsidRPr="004E051F">
              <w:rPr>
                <w:b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11FE6" w:rsidRPr="004E051F" w:rsidRDefault="00511FE6" w:rsidP="00511FE6">
            <w:pPr>
              <w:pStyle w:val="bp"/>
              <w:ind w:left="-48" w:firstLine="48"/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BorrowBookCTL class exists </w:t>
            </w:r>
          </w:p>
          <w:p w:rsidR="00511FE6" w:rsidRPr="004E051F" w:rsidRDefault="00511FE6" w:rsidP="00511FE6">
            <w:pPr>
              <w:pStyle w:val="bp"/>
              <w:ind w:left="-48" w:firstLine="48"/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Scanner exists </w:t>
            </w:r>
          </w:p>
          <w:p w:rsidR="00511FE6" w:rsidRPr="004E051F" w:rsidRDefault="00511FE6" w:rsidP="00511FE6">
            <w:pPr>
              <w:pStyle w:val="bp"/>
              <w:ind w:left="-48" w:firstLine="48"/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BorrowBookCTL added as listener to scanner </w:t>
            </w:r>
          </w:p>
          <w:p w:rsidR="009F4F43" w:rsidRPr="004E051F" w:rsidRDefault="00511FE6" w:rsidP="00511FE6">
            <w:pPr>
              <w:pStyle w:val="bp"/>
              <w:ind w:left="-48" w:firstLine="48"/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BorrowBookCTL state == SCANNING_BOOKS </w:t>
            </w:r>
            <w:r w:rsidR="009F4F43" w:rsidRPr="004E051F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5C1887" w:rsidRPr="004E051F" w:rsidTr="002206F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E051F" w:rsidRDefault="00E303EF">
            <w:pPr>
              <w:pStyle w:val="bp"/>
              <w:rPr>
                <w:b/>
                <w:color w:val="000000"/>
                <w:sz w:val="24"/>
                <w:szCs w:val="24"/>
              </w:rPr>
            </w:pPr>
            <w:r w:rsidRPr="004E051F">
              <w:rPr>
                <w:b/>
                <w:color w:val="000000"/>
                <w:sz w:val="24"/>
                <w:szCs w:val="24"/>
              </w:rPr>
              <w:lastRenderedPageBreak/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  <w:b/>
                <w:bCs/>
              </w:rPr>
              <w:t xml:space="preserve">(book not found)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BorrowBookUI is displayed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Scanning panel of BorrowBookUI displayed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Cancel button enabled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cardReader is disabled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scanner is enabled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book not found error message displayed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  <w:b/>
                <w:bCs/>
                <w:iCs/>
              </w:rPr>
            </w:pPr>
            <w:r w:rsidRPr="004E051F">
              <w:rPr>
                <w:rFonts w:ascii="Times New Roman" w:hAnsi="Times New Roman" w:cs="Times New Roman"/>
              </w:rPr>
              <w:t xml:space="preserve">BorrowBookCTL state == </w:t>
            </w:r>
            <w:r w:rsidRPr="004E051F">
              <w:rPr>
                <w:rFonts w:ascii="Times New Roman" w:hAnsi="Times New Roman" w:cs="Times New Roman"/>
                <w:b/>
                <w:bCs/>
                <w:iCs/>
              </w:rPr>
              <w:t xml:space="preserve">SCANNING_BOOKS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  <w:b/>
                <w:bCs/>
              </w:rPr>
              <w:t xml:space="preserve">(book not available)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BorrowBookUI is displayed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Scanning panel of BorrowBookUI displayed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Cancel button enabled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cardReader is disabled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scanner is enabled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book not available error message displayed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  <w:b/>
                <w:bCs/>
                <w:iCs/>
              </w:rPr>
            </w:pPr>
            <w:r w:rsidRPr="004E051F">
              <w:rPr>
                <w:rFonts w:ascii="Times New Roman" w:hAnsi="Times New Roman" w:cs="Times New Roman"/>
              </w:rPr>
              <w:t xml:space="preserve">BorrowBookCTL state == </w:t>
            </w:r>
            <w:r w:rsidRPr="004E051F">
              <w:rPr>
                <w:rFonts w:ascii="Times New Roman" w:hAnsi="Times New Roman" w:cs="Times New Roman"/>
                <w:b/>
                <w:bCs/>
                <w:iCs/>
              </w:rPr>
              <w:t xml:space="preserve">SCANNING_BOOKS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  <w:b/>
                <w:bCs/>
              </w:rPr>
              <w:t xml:space="preserve">(book already scanned)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BorrowBookUI is displayed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Scanning panel of BorrowBookUI displayed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Cancel button enabled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cardReader is disabled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scanner is enabled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book already scanned error message </w:t>
            </w:r>
          </w:p>
          <w:p w:rsidR="00200405" w:rsidRPr="004E051F" w:rsidRDefault="00200405" w:rsidP="00200405">
            <w:pPr>
              <w:pStyle w:val="Default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displayed </w:t>
            </w:r>
          </w:p>
          <w:p w:rsidR="00221238" w:rsidRPr="004E051F" w:rsidRDefault="00200405" w:rsidP="00200405">
            <w:pPr>
              <w:pStyle w:val="bp"/>
              <w:tabs>
                <w:tab w:val="left" w:pos="810"/>
              </w:tabs>
              <w:rPr>
                <w:b/>
                <w:bCs/>
                <w:iCs/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BorrowBookCTL state == </w:t>
            </w:r>
            <w:r w:rsidRPr="004E051F">
              <w:rPr>
                <w:b/>
                <w:bCs/>
                <w:iCs/>
                <w:color w:val="000000"/>
                <w:sz w:val="24"/>
                <w:szCs w:val="24"/>
              </w:rPr>
              <w:t>SCANNING_BOOKS</w:t>
            </w:r>
          </w:p>
          <w:p w:rsidR="005C1887" w:rsidRPr="004E051F" w:rsidRDefault="005C1887" w:rsidP="00200405">
            <w:pPr>
              <w:pStyle w:val="bp"/>
              <w:tabs>
                <w:tab w:val="left" w:pos="810"/>
              </w:tabs>
              <w:rPr>
                <w:color w:val="000000"/>
                <w:sz w:val="24"/>
                <w:szCs w:val="24"/>
              </w:rPr>
            </w:pPr>
          </w:p>
          <w:p w:rsidR="00D435F4" w:rsidRPr="004E051F" w:rsidRDefault="009F4F43" w:rsidP="009F4F43">
            <w:pPr>
              <w:pStyle w:val="bp"/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5C1887" w:rsidRPr="004E051F" w:rsidTr="002206F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C1887" w:rsidRPr="004E051F" w:rsidRDefault="005C1887">
            <w:pPr>
              <w:pStyle w:val="bp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  <w:b/>
                <w:bCs/>
              </w:rPr>
              <w:t xml:space="preserve">(scan count &lt; loan limit) </w:t>
            </w:r>
          </w:p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BorrowBookUI is displayed </w:t>
            </w:r>
          </w:p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Scanning panel of BorrowBookUI displayed </w:t>
            </w:r>
          </w:p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Cancel button enabled </w:t>
            </w:r>
          </w:p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cardReader is disabled </w:t>
            </w:r>
          </w:p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scanner is enabled </w:t>
            </w:r>
          </w:p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scanCount incremented by 1 </w:t>
            </w:r>
          </w:p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scanned books details displayed </w:t>
            </w:r>
          </w:p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new (pending) loan created </w:t>
            </w:r>
          </w:p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(pending) loan added to pending loan list </w:t>
            </w:r>
          </w:p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Current pending loan list displayed </w:t>
            </w:r>
          </w:p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iCs/>
              </w:rPr>
            </w:pPr>
            <w:r w:rsidRPr="004E051F">
              <w:rPr>
                <w:rFonts w:ascii="Times New Roman" w:hAnsi="Times New Roman" w:cs="Times New Roman"/>
              </w:rPr>
              <w:t xml:space="preserve">BorrowBookCTL state == </w:t>
            </w:r>
            <w:r w:rsidRPr="004E051F">
              <w:rPr>
                <w:rFonts w:ascii="Times New Roman" w:hAnsi="Times New Roman" w:cs="Times New Roman"/>
                <w:b/>
                <w:bCs/>
                <w:iCs/>
              </w:rPr>
              <w:t xml:space="preserve">SCANNING_BOOKS </w:t>
            </w:r>
          </w:p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</w:p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  <w:b/>
                <w:bCs/>
              </w:rPr>
              <w:t xml:space="preserve">(scan count == loan limit) </w:t>
            </w:r>
          </w:p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BorrowBookUI is displayed </w:t>
            </w:r>
          </w:p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ConfirmingLoans panel of BorrowBookUI </w:t>
            </w:r>
          </w:p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displayed </w:t>
            </w:r>
          </w:p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final pending loan list displayed </w:t>
            </w:r>
          </w:p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Cancel button enabled </w:t>
            </w:r>
          </w:p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Reject button enabled </w:t>
            </w:r>
          </w:p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cardReader is disabled </w:t>
            </w:r>
          </w:p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scanner is disabled </w:t>
            </w:r>
          </w:p>
          <w:p w:rsidR="005C1887" w:rsidRPr="004E051F" w:rsidRDefault="005C1887" w:rsidP="005C1887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4E051F">
              <w:rPr>
                <w:rFonts w:ascii="Times New Roman" w:hAnsi="Times New Roman" w:cs="Times New Roman"/>
              </w:rPr>
              <w:t xml:space="preserve">scanCount incremented by 1 </w:t>
            </w:r>
          </w:p>
          <w:p w:rsidR="005C1887" w:rsidRPr="004E051F" w:rsidRDefault="005C1887" w:rsidP="005C1887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4E051F">
              <w:rPr>
                <w:rFonts w:ascii="Times New Roman" w:hAnsi="Times New Roman" w:cs="Times New Roman"/>
              </w:rPr>
              <w:t xml:space="preserve">BorrowBookCTL state == </w:t>
            </w:r>
            <w:r w:rsidRPr="004E051F">
              <w:rPr>
                <w:rFonts w:ascii="Times New Roman" w:hAnsi="Times New Roman" w:cs="Times New Roman"/>
                <w:b/>
                <w:bCs/>
                <w:iCs/>
              </w:rPr>
              <w:t>CONFIRMING_LOANS</w:t>
            </w:r>
          </w:p>
        </w:tc>
      </w:tr>
      <w:tr w:rsidR="005C1887" w:rsidRPr="004E051F" w:rsidTr="002206F4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E051F" w:rsidRDefault="00A37650">
            <w:pPr>
              <w:pStyle w:val="bp"/>
              <w:spacing w:before="0" w:after="0"/>
              <w:rPr>
                <w:b/>
                <w:color w:val="000000"/>
                <w:sz w:val="24"/>
                <w:szCs w:val="24"/>
              </w:rPr>
            </w:pPr>
            <w:r w:rsidRPr="004E051F">
              <w:rPr>
                <w:b/>
                <w:color w:val="000000"/>
                <w:sz w:val="24"/>
                <w:szCs w:val="24"/>
              </w:rPr>
              <w:lastRenderedPageBreak/>
              <w:t>Notes</w:t>
            </w:r>
            <w:r w:rsidR="00E303EF" w:rsidRPr="004E051F"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E051F" w:rsidRDefault="00E303EF">
            <w:pPr>
              <w:pStyle w:val="bp"/>
              <w:rPr>
                <w:b/>
                <w:bCs/>
                <w:color w:val="000000"/>
                <w:sz w:val="24"/>
                <w:szCs w:val="24"/>
              </w:rPr>
            </w:pPr>
          </w:p>
          <w:p w:rsidR="00E303EF" w:rsidRPr="004E051F" w:rsidRDefault="00E303EF">
            <w:pPr>
              <w:pStyle w:val="bp"/>
              <w:rPr>
                <w:b/>
                <w:bCs/>
                <w:color w:val="000000"/>
                <w:sz w:val="24"/>
                <w:szCs w:val="24"/>
              </w:rPr>
            </w:pPr>
          </w:p>
          <w:p w:rsidR="00E303EF" w:rsidRPr="004E051F" w:rsidRDefault="00E303EF">
            <w:pPr>
              <w:pStyle w:val="bp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C1887" w:rsidRPr="004E051F" w:rsidTr="002206F4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4E051F" w:rsidRDefault="00536681">
            <w:pPr>
              <w:pStyle w:val="bp"/>
              <w:spacing w:before="0" w:after="0"/>
              <w:rPr>
                <w:b/>
                <w:color w:val="000000"/>
                <w:sz w:val="24"/>
                <w:szCs w:val="24"/>
              </w:rPr>
            </w:pPr>
            <w:r w:rsidRPr="004E051F">
              <w:rPr>
                <w:b/>
                <w:color w:val="000000"/>
                <w:sz w:val="24"/>
                <w:szCs w:val="24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4E051F" w:rsidRDefault="00B9097D">
            <w:pPr>
              <w:pStyle w:val="bp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Pass </w:t>
            </w:r>
            <w:bookmarkStart w:id="0" w:name="_GoBack"/>
            <w:bookmarkEnd w:id="0"/>
          </w:p>
        </w:tc>
      </w:tr>
      <w:tr w:rsidR="005C1887" w:rsidRPr="004E051F" w:rsidTr="002206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4E051F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479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4E051F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color w:val="000000"/>
                <w:sz w:val="24"/>
                <w:szCs w:val="24"/>
              </w:rPr>
            </w:pPr>
            <w:r w:rsidRPr="004E051F">
              <w:rPr>
                <w:b/>
                <w:color w:val="000000"/>
                <w:sz w:val="24"/>
                <w:szCs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4E051F" w:rsidRDefault="00DF1585">
            <w:pPr>
              <w:pStyle w:val="bp"/>
              <w:jc w:val="center"/>
              <w:rPr>
                <w:color w:val="000000"/>
                <w:sz w:val="24"/>
                <w:szCs w:val="24"/>
              </w:rPr>
            </w:pPr>
            <w:r w:rsidRPr="004E051F">
              <w:rPr>
                <w:b/>
                <w:color w:val="000000"/>
                <w:sz w:val="24"/>
                <w:szCs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4E051F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051F">
              <w:rPr>
                <w:rFonts w:ascii="Times New Roman" w:hAnsi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4E051F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051F">
              <w:rPr>
                <w:rFonts w:ascii="Times New Roman" w:hAnsi="Times New Roman"/>
                <w:color w:val="000000"/>
                <w:sz w:val="24"/>
                <w:szCs w:val="24"/>
              </w:rPr>
              <w:t>F</w:t>
            </w:r>
          </w:p>
        </w:tc>
      </w:tr>
      <w:tr w:rsidR="005C1887" w:rsidRPr="004E051F" w:rsidTr="002206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75" w:type="dxa"/>
            <w:tcBorders>
              <w:top w:val="single" w:sz="4" w:space="0" w:color="auto"/>
              <w:right w:val="single" w:sz="4" w:space="0" w:color="auto"/>
            </w:tcBorders>
          </w:tcPr>
          <w:p w:rsidR="005C1887" w:rsidRPr="004E051F" w:rsidRDefault="005C1887" w:rsidP="005C1887">
            <w:pPr>
              <w:pStyle w:val="proc"/>
              <w:numPr>
                <w:ilvl w:val="0"/>
                <w:numId w:val="0"/>
              </w:numPr>
              <w:ind w:left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11075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5C1887" w:rsidRPr="004E051F" w:rsidRDefault="005C1887" w:rsidP="0093488F">
            <w:pPr>
              <w:pStyle w:val="bp"/>
              <w:rPr>
                <w:b/>
                <w:color w:val="000000"/>
                <w:sz w:val="24"/>
                <w:szCs w:val="24"/>
              </w:rPr>
            </w:pPr>
            <w:r w:rsidRPr="004E051F">
              <w:rPr>
                <w:b/>
                <w:color w:val="000000"/>
                <w:sz w:val="24"/>
                <w:szCs w:val="24"/>
              </w:rPr>
              <w:t xml:space="preserve">Test 1 – book not found </w:t>
            </w:r>
          </w:p>
        </w:tc>
        <w:tc>
          <w:tcPr>
            <w:tcW w:w="714" w:type="dxa"/>
          </w:tcPr>
          <w:p w:rsidR="005C1887" w:rsidRPr="004E051F" w:rsidRDefault="005C1887" w:rsidP="0093488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14" w:type="dxa"/>
          </w:tcPr>
          <w:p w:rsidR="005C1887" w:rsidRPr="004E051F" w:rsidRDefault="005C1887">
            <w:pPr>
              <w:pStyle w:val="RowHeadings"/>
              <w:spacing w:before="80" w:after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5C1887" w:rsidRPr="004E051F" w:rsidTr="002206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75" w:type="dxa"/>
            <w:tcBorders>
              <w:right w:val="single" w:sz="4" w:space="0" w:color="auto"/>
            </w:tcBorders>
          </w:tcPr>
          <w:p w:rsidR="00DF1585" w:rsidRPr="004E051F" w:rsidRDefault="00DF1585" w:rsidP="00B71A35">
            <w:pPr>
              <w:pStyle w:val="proc"/>
              <w:rPr>
                <w:color w:val="000000"/>
                <w:sz w:val="24"/>
                <w:szCs w:val="24"/>
              </w:rPr>
            </w:pPr>
          </w:p>
        </w:tc>
        <w:tc>
          <w:tcPr>
            <w:tcW w:w="5479" w:type="dxa"/>
            <w:gridSpan w:val="3"/>
            <w:tcBorders>
              <w:left w:val="single" w:sz="4" w:space="0" w:color="auto"/>
            </w:tcBorders>
          </w:tcPr>
          <w:p w:rsidR="00DF1585" w:rsidRPr="004E051F" w:rsidRDefault="005C1887" w:rsidP="00362280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Press (borrow books) on main page </w:t>
            </w:r>
          </w:p>
        </w:tc>
        <w:tc>
          <w:tcPr>
            <w:tcW w:w="5596" w:type="dxa"/>
          </w:tcPr>
          <w:p w:rsidR="00DF1585" w:rsidRPr="004E051F" w:rsidRDefault="005C1887" w:rsidP="0093488F">
            <w:pPr>
              <w:pStyle w:val="bp"/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Card reader enabled </w:t>
            </w:r>
          </w:p>
        </w:tc>
        <w:tc>
          <w:tcPr>
            <w:tcW w:w="714" w:type="dxa"/>
          </w:tcPr>
          <w:p w:rsidR="00DF1585" w:rsidRPr="004E051F" w:rsidRDefault="005C1887" w:rsidP="0093488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051F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DF1585" w:rsidRPr="004E051F" w:rsidRDefault="00DF1585">
            <w:pPr>
              <w:pStyle w:val="RowHeadings"/>
              <w:spacing w:before="80" w:after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5C1887" w:rsidRPr="004E051F" w:rsidTr="002206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75" w:type="dxa"/>
            <w:tcBorders>
              <w:right w:val="single" w:sz="4" w:space="0" w:color="auto"/>
            </w:tcBorders>
          </w:tcPr>
          <w:p w:rsidR="00DF1585" w:rsidRPr="004E051F" w:rsidRDefault="00DF1585" w:rsidP="00B71A35">
            <w:pPr>
              <w:pStyle w:val="proc"/>
              <w:rPr>
                <w:color w:val="000000"/>
                <w:sz w:val="24"/>
                <w:szCs w:val="24"/>
              </w:rPr>
            </w:pPr>
          </w:p>
        </w:tc>
        <w:tc>
          <w:tcPr>
            <w:tcW w:w="5479" w:type="dxa"/>
            <w:gridSpan w:val="3"/>
            <w:tcBorders>
              <w:left w:val="single" w:sz="4" w:space="0" w:color="auto"/>
            </w:tcBorders>
          </w:tcPr>
          <w:p w:rsidR="00DF1585" w:rsidRPr="004E051F" w:rsidRDefault="005C1887" w:rsidP="00362280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Enter 1 into member id field and press swipe card </w:t>
            </w:r>
          </w:p>
        </w:tc>
        <w:tc>
          <w:tcPr>
            <w:tcW w:w="5596" w:type="dxa"/>
          </w:tcPr>
          <w:p w:rsidR="00DF1585" w:rsidRPr="004E051F" w:rsidRDefault="005C1887" w:rsidP="002206F4">
            <w:pPr>
              <w:pStyle w:val="bp"/>
              <w:numPr>
                <w:ilvl w:val="0"/>
                <w:numId w:val="31"/>
              </w:numPr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Book scanner enabled </w:t>
            </w:r>
          </w:p>
          <w:p w:rsidR="005C1887" w:rsidRPr="005C1887" w:rsidRDefault="005C1887" w:rsidP="005C1887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5C1887">
              <w:rPr>
                <w:rFonts w:ascii="Times New Roman" w:hAnsi="Times New Roman" w:cs="Times New Roman"/>
              </w:rPr>
              <w:t xml:space="preserve">cardReader is disabled </w:t>
            </w:r>
          </w:p>
          <w:p w:rsidR="005C1887" w:rsidRPr="004E051F" w:rsidRDefault="005C1887" w:rsidP="0093488F">
            <w:pPr>
              <w:pStyle w:val="bp"/>
              <w:rPr>
                <w:color w:val="000000"/>
                <w:sz w:val="24"/>
                <w:szCs w:val="24"/>
              </w:rPr>
            </w:pPr>
          </w:p>
        </w:tc>
        <w:tc>
          <w:tcPr>
            <w:tcW w:w="714" w:type="dxa"/>
          </w:tcPr>
          <w:p w:rsidR="00DF1585" w:rsidRPr="004E051F" w:rsidRDefault="005C1887" w:rsidP="0093488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051F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DF1585" w:rsidRPr="004E051F" w:rsidRDefault="00DF1585" w:rsidP="00E965BA">
            <w:pPr>
              <w:pStyle w:val="RowHeadings"/>
              <w:spacing w:before="80" w:after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5C1887" w:rsidRPr="004E051F" w:rsidTr="002206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75" w:type="dxa"/>
            <w:tcBorders>
              <w:right w:val="single" w:sz="4" w:space="0" w:color="auto"/>
            </w:tcBorders>
          </w:tcPr>
          <w:p w:rsidR="005C1887" w:rsidRPr="004E051F" w:rsidRDefault="005C1887" w:rsidP="00B71A35">
            <w:pPr>
              <w:pStyle w:val="proc"/>
              <w:rPr>
                <w:color w:val="000000"/>
                <w:sz w:val="24"/>
                <w:szCs w:val="24"/>
              </w:rPr>
            </w:pPr>
          </w:p>
        </w:tc>
        <w:tc>
          <w:tcPr>
            <w:tcW w:w="5479" w:type="dxa"/>
            <w:gridSpan w:val="3"/>
            <w:tcBorders>
              <w:left w:val="single" w:sz="4" w:space="0" w:color="auto"/>
            </w:tcBorders>
          </w:tcPr>
          <w:p w:rsidR="005C1887" w:rsidRPr="004E051F" w:rsidRDefault="005C1887" w:rsidP="00362280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Enter 16 into book scanner text field </w:t>
            </w:r>
          </w:p>
        </w:tc>
        <w:tc>
          <w:tcPr>
            <w:tcW w:w="5596" w:type="dxa"/>
          </w:tcPr>
          <w:p w:rsidR="005C1887" w:rsidRDefault="005C1887" w:rsidP="005C1887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</w:p>
          <w:p w:rsidR="005C1887" w:rsidRPr="005C1887" w:rsidRDefault="005C1887" w:rsidP="005C188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5C1887">
              <w:rPr>
                <w:rFonts w:ascii="Times New Roman" w:hAnsi="Times New Roman" w:cs="Times New Roman"/>
              </w:rPr>
              <w:t xml:space="preserve">canning panel of BorrowBookUI displayed </w:t>
            </w:r>
          </w:p>
          <w:p w:rsidR="005C1887" w:rsidRPr="005C1887" w:rsidRDefault="005C1887" w:rsidP="005C188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Complete + </w:t>
            </w:r>
            <w:r w:rsidRPr="005C1887">
              <w:rPr>
                <w:rFonts w:ascii="Times New Roman" w:hAnsi="Times New Roman" w:cs="Times New Roman"/>
              </w:rPr>
              <w:t xml:space="preserve">Cancel button enabled </w:t>
            </w:r>
          </w:p>
          <w:p w:rsidR="005C1887" w:rsidRPr="005C1887" w:rsidRDefault="005C1887" w:rsidP="005C188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 w:rsidRPr="005C1887">
              <w:rPr>
                <w:rFonts w:ascii="Times New Roman" w:hAnsi="Times New Roman" w:cs="Times New Roman"/>
              </w:rPr>
              <w:t xml:space="preserve">book not found error message displayed </w:t>
            </w:r>
          </w:p>
          <w:p w:rsidR="005C1887" w:rsidRPr="005C1887" w:rsidRDefault="005C1887" w:rsidP="005C188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bCs/>
                <w:iCs/>
              </w:rPr>
            </w:pPr>
            <w:r w:rsidRPr="005C1887">
              <w:rPr>
                <w:rFonts w:ascii="Times New Roman" w:hAnsi="Times New Roman" w:cs="Times New Roman"/>
              </w:rPr>
              <w:t xml:space="preserve">BorrowBookCTL state == </w:t>
            </w:r>
            <w:r w:rsidRPr="005C1887">
              <w:rPr>
                <w:rFonts w:ascii="Times New Roman" w:hAnsi="Times New Roman" w:cs="Times New Roman"/>
                <w:bCs/>
                <w:iCs/>
              </w:rPr>
              <w:t xml:space="preserve">SCANNING_BOOKS </w:t>
            </w:r>
          </w:p>
          <w:p w:rsidR="005C1887" w:rsidRPr="004E051F" w:rsidRDefault="005C1887" w:rsidP="0093488F">
            <w:pPr>
              <w:pStyle w:val="bp"/>
              <w:rPr>
                <w:color w:val="000000"/>
                <w:sz w:val="24"/>
                <w:szCs w:val="24"/>
              </w:rPr>
            </w:pPr>
          </w:p>
        </w:tc>
        <w:tc>
          <w:tcPr>
            <w:tcW w:w="714" w:type="dxa"/>
          </w:tcPr>
          <w:p w:rsidR="005C1887" w:rsidRPr="004E051F" w:rsidRDefault="005C1887" w:rsidP="0093488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051F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5C1887" w:rsidRPr="004E051F" w:rsidRDefault="005C1887" w:rsidP="00E965BA">
            <w:pPr>
              <w:pStyle w:val="RowHeadings"/>
              <w:spacing w:before="80" w:after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5C1887" w:rsidRPr="004E051F" w:rsidTr="002206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75" w:type="dxa"/>
            <w:tcBorders>
              <w:right w:val="single" w:sz="4" w:space="0" w:color="auto"/>
            </w:tcBorders>
          </w:tcPr>
          <w:p w:rsidR="005C1887" w:rsidRPr="004E051F" w:rsidRDefault="005C1887" w:rsidP="005C1887">
            <w:pPr>
              <w:pStyle w:val="proc"/>
              <w:numPr>
                <w:ilvl w:val="0"/>
                <w:numId w:val="0"/>
              </w:numPr>
              <w:ind w:left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11075" w:type="dxa"/>
            <w:gridSpan w:val="4"/>
            <w:tcBorders>
              <w:left w:val="single" w:sz="4" w:space="0" w:color="auto"/>
            </w:tcBorders>
          </w:tcPr>
          <w:p w:rsidR="005C1887" w:rsidRDefault="005C1887" w:rsidP="005C1887">
            <w:pPr>
              <w:pStyle w:val="Default"/>
              <w:rPr>
                <w:rFonts w:ascii="Times New Roman" w:hAnsi="Times New Roman" w:cs="Times New Roman"/>
              </w:rPr>
            </w:pPr>
            <w:r w:rsidRPr="005C1887">
              <w:rPr>
                <w:rFonts w:ascii="Times New Roman" w:hAnsi="Times New Roman" w:cs="Times New Roman"/>
                <w:b/>
              </w:rPr>
              <w:t>Test 2 -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C1887">
              <w:rPr>
                <w:rFonts w:ascii="Times New Roman" w:hAnsi="Times New Roman" w:cs="Times New Roman"/>
                <w:b/>
                <w:bCs/>
              </w:rPr>
              <w:t>book not available</w:t>
            </w:r>
          </w:p>
        </w:tc>
        <w:tc>
          <w:tcPr>
            <w:tcW w:w="714" w:type="dxa"/>
          </w:tcPr>
          <w:p w:rsidR="005C1887" w:rsidRPr="004E051F" w:rsidRDefault="005C1887" w:rsidP="0093488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14" w:type="dxa"/>
          </w:tcPr>
          <w:p w:rsidR="005C1887" w:rsidRPr="004E051F" w:rsidRDefault="005C1887" w:rsidP="00E965BA">
            <w:pPr>
              <w:pStyle w:val="RowHeadings"/>
              <w:spacing w:before="80" w:after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206F4" w:rsidRPr="002206F4" w:rsidTr="002206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75" w:type="dxa"/>
            <w:tcBorders>
              <w:right w:val="single" w:sz="4" w:space="0" w:color="auto"/>
            </w:tcBorders>
          </w:tcPr>
          <w:p w:rsidR="002206F4" w:rsidRPr="002206F4" w:rsidRDefault="002206F4" w:rsidP="002206F4">
            <w:pPr>
              <w:pStyle w:val="proc"/>
              <w:numPr>
                <w:ilvl w:val="0"/>
                <w:numId w:val="36"/>
              </w:num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479" w:type="dxa"/>
            <w:gridSpan w:val="3"/>
            <w:tcBorders>
              <w:left w:val="single" w:sz="4" w:space="0" w:color="auto"/>
            </w:tcBorders>
          </w:tcPr>
          <w:p w:rsidR="002206F4" w:rsidRPr="004E051F" w:rsidRDefault="002206F4" w:rsidP="002206F4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Press (borrow books) on main page </w:t>
            </w:r>
          </w:p>
        </w:tc>
        <w:tc>
          <w:tcPr>
            <w:tcW w:w="5596" w:type="dxa"/>
          </w:tcPr>
          <w:p w:rsidR="002206F4" w:rsidRPr="004E051F" w:rsidRDefault="002206F4" w:rsidP="002206F4">
            <w:pPr>
              <w:pStyle w:val="bp"/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Card reader enabled </w:t>
            </w:r>
          </w:p>
        </w:tc>
        <w:tc>
          <w:tcPr>
            <w:tcW w:w="714" w:type="dxa"/>
          </w:tcPr>
          <w:p w:rsidR="002206F4" w:rsidRPr="004E051F" w:rsidRDefault="002206F4" w:rsidP="002206F4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051F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2206F4" w:rsidRPr="002206F4" w:rsidRDefault="002206F4" w:rsidP="002206F4">
            <w:pPr>
              <w:pStyle w:val="RowHeadings"/>
              <w:spacing w:before="80" w:after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206F4" w:rsidRPr="002206F4" w:rsidTr="002206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75" w:type="dxa"/>
            <w:tcBorders>
              <w:right w:val="single" w:sz="4" w:space="0" w:color="auto"/>
            </w:tcBorders>
          </w:tcPr>
          <w:p w:rsidR="002206F4" w:rsidRPr="002206F4" w:rsidRDefault="002206F4" w:rsidP="002206F4">
            <w:pPr>
              <w:pStyle w:val="proc"/>
              <w:numPr>
                <w:ilvl w:val="0"/>
                <w:numId w:val="36"/>
              </w:num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479" w:type="dxa"/>
            <w:gridSpan w:val="3"/>
            <w:tcBorders>
              <w:left w:val="single" w:sz="4" w:space="0" w:color="auto"/>
            </w:tcBorders>
          </w:tcPr>
          <w:p w:rsidR="002206F4" w:rsidRPr="004E051F" w:rsidRDefault="002206F4" w:rsidP="002206F4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Enter 1 into member id field and press swipe card </w:t>
            </w:r>
          </w:p>
        </w:tc>
        <w:tc>
          <w:tcPr>
            <w:tcW w:w="5596" w:type="dxa"/>
          </w:tcPr>
          <w:p w:rsidR="002206F4" w:rsidRPr="004E051F" w:rsidRDefault="002206F4" w:rsidP="002206F4">
            <w:pPr>
              <w:pStyle w:val="bp"/>
              <w:numPr>
                <w:ilvl w:val="0"/>
                <w:numId w:val="39"/>
              </w:numPr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Book scanner enabled </w:t>
            </w:r>
          </w:p>
          <w:p w:rsidR="002206F4" w:rsidRPr="005C1887" w:rsidRDefault="002206F4" w:rsidP="002206F4">
            <w:pPr>
              <w:pStyle w:val="Default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5C1887">
              <w:rPr>
                <w:rFonts w:ascii="Times New Roman" w:hAnsi="Times New Roman" w:cs="Times New Roman"/>
              </w:rPr>
              <w:t xml:space="preserve">cardReader is disabled </w:t>
            </w:r>
          </w:p>
          <w:p w:rsidR="002206F4" w:rsidRPr="004E051F" w:rsidRDefault="002206F4" w:rsidP="002206F4">
            <w:pPr>
              <w:pStyle w:val="bp"/>
              <w:rPr>
                <w:color w:val="000000"/>
                <w:sz w:val="24"/>
                <w:szCs w:val="24"/>
              </w:rPr>
            </w:pPr>
          </w:p>
        </w:tc>
        <w:tc>
          <w:tcPr>
            <w:tcW w:w="714" w:type="dxa"/>
          </w:tcPr>
          <w:p w:rsidR="002206F4" w:rsidRPr="004E051F" w:rsidRDefault="002206F4" w:rsidP="002206F4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051F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2206F4" w:rsidRPr="002206F4" w:rsidRDefault="002206F4" w:rsidP="002206F4">
            <w:pPr>
              <w:pStyle w:val="RowHeadings"/>
              <w:spacing w:before="80" w:after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206F4" w:rsidRPr="002206F4" w:rsidTr="002206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75" w:type="dxa"/>
            <w:tcBorders>
              <w:right w:val="single" w:sz="4" w:space="0" w:color="auto"/>
            </w:tcBorders>
          </w:tcPr>
          <w:p w:rsidR="002206F4" w:rsidRPr="002206F4" w:rsidRDefault="002206F4" w:rsidP="002206F4">
            <w:pPr>
              <w:pStyle w:val="proc"/>
              <w:numPr>
                <w:ilvl w:val="0"/>
                <w:numId w:val="36"/>
              </w:num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479" w:type="dxa"/>
            <w:gridSpan w:val="3"/>
            <w:tcBorders>
              <w:left w:val="single" w:sz="4" w:space="0" w:color="auto"/>
            </w:tcBorders>
          </w:tcPr>
          <w:p w:rsidR="002206F4" w:rsidRPr="004E051F" w:rsidRDefault="002206F4" w:rsidP="002206F4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 w:rsidRPr="002206F4">
              <w:rPr>
                <w:color w:val="000000"/>
                <w:sz w:val="24"/>
                <w:szCs w:val="24"/>
              </w:rPr>
              <w:t>Enter 6 into book scanner text field</w:t>
            </w:r>
          </w:p>
        </w:tc>
        <w:tc>
          <w:tcPr>
            <w:tcW w:w="5596" w:type="dxa"/>
          </w:tcPr>
          <w:p w:rsidR="002206F4" w:rsidRPr="002206F4" w:rsidRDefault="002206F4" w:rsidP="002206F4">
            <w:pPr>
              <w:pStyle w:val="Default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 w:rsidRPr="002206F4">
              <w:rPr>
                <w:rFonts w:ascii="Times New Roman" w:hAnsi="Times New Roman" w:cs="Times New Roman"/>
              </w:rPr>
              <w:t xml:space="preserve">Scanning panel of BorrowBookUI displayed </w:t>
            </w:r>
          </w:p>
          <w:p w:rsidR="002206F4" w:rsidRPr="002206F4" w:rsidRDefault="002206F4" w:rsidP="002206F4">
            <w:pPr>
              <w:pStyle w:val="Default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 w:rsidRPr="002206F4">
              <w:rPr>
                <w:rFonts w:ascii="Times New Roman" w:hAnsi="Times New Roman" w:cs="Times New Roman"/>
              </w:rPr>
              <w:t xml:space="preserve">Cancel button enabled </w:t>
            </w:r>
          </w:p>
          <w:p w:rsidR="002206F4" w:rsidRPr="002206F4" w:rsidRDefault="002206F4" w:rsidP="002206F4">
            <w:pPr>
              <w:pStyle w:val="Default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 w:rsidRPr="002206F4">
              <w:rPr>
                <w:rFonts w:ascii="Times New Roman" w:hAnsi="Times New Roman" w:cs="Times New Roman"/>
              </w:rPr>
              <w:t xml:space="preserve">book not available error message displayed </w:t>
            </w:r>
          </w:p>
          <w:p w:rsidR="002206F4" w:rsidRPr="002206F4" w:rsidRDefault="002206F4" w:rsidP="002206F4">
            <w:pPr>
              <w:pStyle w:val="Default"/>
              <w:numPr>
                <w:ilvl w:val="0"/>
                <w:numId w:val="38"/>
              </w:numPr>
              <w:rPr>
                <w:rFonts w:ascii="Times New Roman" w:hAnsi="Times New Roman" w:cs="Times New Roman"/>
                <w:bCs/>
                <w:iCs/>
              </w:rPr>
            </w:pPr>
            <w:r w:rsidRPr="002206F4">
              <w:rPr>
                <w:rFonts w:ascii="Times New Roman" w:hAnsi="Times New Roman" w:cs="Times New Roman"/>
              </w:rPr>
              <w:t xml:space="preserve">BorrowBookCTL state == </w:t>
            </w:r>
            <w:r w:rsidRPr="002206F4">
              <w:rPr>
                <w:rFonts w:ascii="Times New Roman" w:hAnsi="Times New Roman" w:cs="Times New Roman"/>
                <w:bCs/>
                <w:iCs/>
              </w:rPr>
              <w:t xml:space="preserve">SCANNING_BOOKS </w:t>
            </w:r>
          </w:p>
          <w:p w:rsidR="002206F4" w:rsidRPr="004E051F" w:rsidRDefault="002206F4" w:rsidP="002206F4">
            <w:pPr>
              <w:pStyle w:val="bp"/>
              <w:rPr>
                <w:color w:val="000000"/>
                <w:sz w:val="24"/>
                <w:szCs w:val="24"/>
              </w:rPr>
            </w:pPr>
          </w:p>
        </w:tc>
        <w:tc>
          <w:tcPr>
            <w:tcW w:w="714" w:type="dxa"/>
          </w:tcPr>
          <w:p w:rsidR="002206F4" w:rsidRPr="004E051F" w:rsidRDefault="00716A52" w:rsidP="002206F4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051F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2206F4" w:rsidRPr="002206F4" w:rsidRDefault="002206F4" w:rsidP="002206F4">
            <w:pPr>
              <w:pStyle w:val="RowHeadings"/>
              <w:spacing w:before="80" w:after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206F4" w:rsidRPr="002206F4" w:rsidTr="00A9025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75" w:type="dxa"/>
            <w:tcBorders>
              <w:right w:val="single" w:sz="4" w:space="0" w:color="auto"/>
            </w:tcBorders>
          </w:tcPr>
          <w:p w:rsidR="002206F4" w:rsidRPr="002206F4" w:rsidRDefault="002206F4" w:rsidP="002206F4">
            <w:pPr>
              <w:pStyle w:val="proc"/>
              <w:numPr>
                <w:ilvl w:val="0"/>
                <w:numId w:val="0"/>
              </w:numPr>
              <w:ind w:left="360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1075" w:type="dxa"/>
            <w:gridSpan w:val="4"/>
            <w:tcBorders>
              <w:left w:val="single" w:sz="4" w:space="0" w:color="auto"/>
            </w:tcBorders>
          </w:tcPr>
          <w:p w:rsidR="002206F4" w:rsidRPr="002206F4" w:rsidRDefault="002206F4" w:rsidP="002206F4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Test 3</w:t>
            </w:r>
            <w:r w:rsidRPr="005C1887">
              <w:rPr>
                <w:rFonts w:ascii="Times New Roman" w:hAnsi="Times New Roman" w:cs="Times New Roman"/>
                <w:b/>
              </w:rPr>
              <w:t xml:space="preserve"> 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16A52" w:rsidRPr="00716A52">
              <w:rPr>
                <w:rFonts w:ascii="Times New Roman" w:hAnsi="Times New Roman" w:cs="Times New Roman"/>
                <w:b/>
                <w:bCs/>
              </w:rPr>
              <w:t>book already scanned</w:t>
            </w:r>
          </w:p>
        </w:tc>
        <w:tc>
          <w:tcPr>
            <w:tcW w:w="714" w:type="dxa"/>
          </w:tcPr>
          <w:p w:rsidR="002206F4" w:rsidRPr="004E051F" w:rsidRDefault="002206F4" w:rsidP="002206F4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14" w:type="dxa"/>
          </w:tcPr>
          <w:p w:rsidR="002206F4" w:rsidRPr="002206F4" w:rsidRDefault="002206F4" w:rsidP="002206F4">
            <w:pPr>
              <w:pStyle w:val="RowHeadings"/>
              <w:spacing w:before="80" w:after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16A52" w:rsidRPr="002206F4" w:rsidTr="002206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75" w:type="dxa"/>
            <w:tcBorders>
              <w:right w:val="single" w:sz="4" w:space="0" w:color="auto"/>
            </w:tcBorders>
          </w:tcPr>
          <w:p w:rsidR="00716A52" w:rsidRPr="002206F4" w:rsidRDefault="00716A52" w:rsidP="00716A52">
            <w:pPr>
              <w:pStyle w:val="proc"/>
              <w:numPr>
                <w:ilvl w:val="0"/>
                <w:numId w:val="40"/>
              </w:num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479" w:type="dxa"/>
            <w:gridSpan w:val="3"/>
            <w:tcBorders>
              <w:left w:val="single" w:sz="4" w:space="0" w:color="auto"/>
            </w:tcBorders>
          </w:tcPr>
          <w:p w:rsidR="00716A52" w:rsidRPr="004E051F" w:rsidRDefault="00716A52" w:rsidP="00716A52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Press (borrow books) on main page </w:t>
            </w:r>
          </w:p>
        </w:tc>
        <w:tc>
          <w:tcPr>
            <w:tcW w:w="5596" w:type="dxa"/>
          </w:tcPr>
          <w:p w:rsidR="00716A52" w:rsidRPr="004E051F" w:rsidRDefault="00716A52" w:rsidP="00716A52">
            <w:pPr>
              <w:pStyle w:val="bp"/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Card reader enabled </w:t>
            </w:r>
          </w:p>
        </w:tc>
        <w:tc>
          <w:tcPr>
            <w:tcW w:w="714" w:type="dxa"/>
          </w:tcPr>
          <w:p w:rsidR="00716A52" w:rsidRPr="004E051F" w:rsidRDefault="00716A52" w:rsidP="00716A5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051F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716A52" w:rsidRPr="002206F4" w:rsidRDefault="00716A52" w:rsidP="00716A52">
            <w:pPr>
              <w:pStyle w:val="RowHeadings"/>
              <w:spacing w:before="80" w:after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16A52" w:rsidRPr="002206F4" w:rsidTr="002206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75" w:type="dxa"/>
            <w:tcBorders>
              <w:right w:val="single" w:sz="4" w:space="0" w:color="auto"/>
            </w:tcBorders>
          </w:tcPr>
          <w:p w:rsidR="00716A52" w:rsidRPr="002206F4" w:rsidRDefault="00716A52" w:rsidP="00716A52">
            <w:pPr>
              <w:pStyle w:val="proc"/>
              <w:numPr>
                <w:ilvl w:val="0"/>
                <w:numId w:val="40"/>
              </w:num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479" w:type="dxa"/>
            <w:gridSpan w:val="3"/>
            <w:tcBorders>
              <w:left w:val="single" w:sz="4" w:space="0" w:color="auto"/>
            </w:tcBorders>
          </w:tcPr>
          <w:p w:rsidR="00716A52" w:rsidRPr="004E051F" w:rsidRDefault="00716A52" w:rsidP="00716A52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Enter 1 into member id field and press swipe card </w:t>
            </w:r>
          </w:p>
        </w:tc>
        <w:tc>
          <w:tcPr>
            <w:tcW w:w="5596" w:type="dxa"/>
          </w:tcPr>
          <w:p w:rsidR="00716A52" w:rsidRPr="004E051F" w:rsidRDefault="00716A52" w:rsidP="00716A52">
            <w:pPr>
              <w:pStyle w:val="bp"/>
              <w:numPr>
                <w:ilvl w:val="0"/>
                <w:numId w:val="39"/>
              </w:numPr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Book scanner enabled </w:t>
            </w:r>
          </w:p>
          <w:p w:rsidR="00716A52" w:rsidRPr="005C1887" w:rsidRDefault="00716A52" w:rsidP="00716A52">
            <w:pPr>
              <w:pStyle w:val="Default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5C1887">
              <w:rPr>
                <w:rFonts w:ascii="Times New Roman" w:hAnsi="Times New Roman" w:cs="Times New Roman"/>
              </w:rPr>
              <w:t xml:space="preserve">cardReader is disabled </w:t>
            </w:r>
          </w:p>
          <w:p w:rsidR="00716A52" w:rsidRPr="004E051F" w:rsidRDefault="00716A52" w:rsidP="00716A52">
            <w:pPr>
              <w:pStyle w:val="bp"/>
              <w:rPr>
                <w:color w:val="000000"/>
                <w:sz w:val="24"/>
                <w:szCs w:val="24"/>
              </w:rPr>
            </w:pPr>
          </w:p>
        </w:tc>
        <w:tc>
          <w:tcPr>
            <w:tcW w:w="714" w:type="dxa"/>
          </w:tcPr>
          <w:p w:rsidR="00716A52" w:rsidRPr="004E051F" w:rsidRDefault="00716A52" w:rsidP="00716A5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051F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716A52" w:rsidRPr="002206F4" w:rsidRDefault="00716A52" w:rsidP="00716A52">
            <w:pPr>
              <w:pStyle w:val="RowHeadings"/>
              <w:spacing w:before="80" w:after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16A52" w:rsidRPr="002206F4" w:rsidTr="002206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75" w:type="dxa"/>
            <w:tcBorders>
              <w:right w:val="single" w:sz="4" w:space="0" w:color="auto"/>
            </w:tcBorders>
          </w:tcPr>
          <w:p w:rsidR="00716A52" w:rsidRPr="002206F4" w:rsidRDefault="00716A52" w:rsidP="00716A52">
            <w:pPr>
              <w:pStyle w:val="proc"/>
              <w:numPr>
                <w:ilvl w:val="0"/>
                <w:numId w:val="40"/>
              </w:num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479" w:type="dxa"/>
            <w:gridSpan w:val="3"/>
            <w:tcBorders>
              <w:left w:val="single" w:sz="4" w:space="0" w:color="auto"/>
            </w:tcBorders>
          </w:tcPr>
          <w:p w:rsidR="00716A52" w:rsidRPr="004E051F" w:rsidRDefault="00716A52" w:rsidP="00716A52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Enter 15</w:t>
            </w:r>
            <w:r w:rsidRPr="00716A52">
              <w:rPr>
                <w:color w:val="000000"/>
                <w:sz w:val="24"/>
                <w:szCs w:val="24"/>
              </w:rPr>
              <w:t xml:space="preserve"> into book scanner text field</w:t>
            </w:r>
          </w:p>
        </w:tc>
        <w:tc>
          <w:tcPr>
            <w:tcW w:w="5596" w:type="dxa"/>
          </w:tcPr>
          <w:p w:rsidR="00716A52" w:rsidRDefault="00716A52" w:rsidP="00716A52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</w:p>
          <w:p w:rsidR="00716A52" w:rsidRPr="00716A52" w:rsidRDefault="00716A52" w:rsidP="00716A52">
            <w:pPr>
              <w:pStyle w:val="Default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 w:rsidRPr="00716A52">
              <w:rPr>
                <w:rFonts w:ascii="Times New Roman" w:hAnsi="Times New Roman" w:cs="Times New Roman"/>
              </w:rPr>
              <w:t xml:space="preserve">Scanning panel of BorrowBookUI displayed </w:t>
            </w:r>
          </w:p>
          <w:p w:rsidR="00716A52" w:rsidRPr="00716A52" w:rsidRDefault="00716A52" w:rsidP="00716A52">
            <w:pPr>
              <w:pStyle w:val="Default"/>
              <w:numPr>
                <w:ilvl w:val="0"/>
                <w:numId w:val="42"/>
              </w:numPr>
              <w:rPr>
                <w:rFonts w:ascii="Times New Roman" w:hAnsi="Times New Roman" w:cs="Times New Roman"/>
              </w:rPr>
            </w:pPr>
            <w:r w:rsidRPr="00716A52">
              <w:rPr>
                <w:rFonts w:ascii="Times New Roman" w:hAnsi="Times New Roman" w:cs="Times New Roman"/>
              </w:rPr>
              <w:t xml:space="preserve">Cancel button enabled </w:t>
            </w:r>
          </w:p>
          <w:p w:rsidR="00716A52" w:rsidRPr="00716A52" w:rsidRDefault="00716A52" w:rsidP="00716A52">
            <w:pPr>
              <w:pStyle w:val="bp"/>
              <w:numPr>
                <w:ilvl w:val="0"/>
                <w:numId w:val="42"/>
              </w:numPr>
              <w:tabs>
                <w:tab w:val="left" w:pos="810"/>
              </w:tabs>
              <w:rPr>
                <w:bCs/>
                <w:iCs/>
                <w:color w:val="000000"/>
                <w:sz w:val="24"/>
                <w:szCs w:val="24"/>
              </w:rPr>
            </w:pPr>
            <w:r w:rsidRPr="00716A52">
              <w:rPr>
                <w:color w:val="000000"/>
                <w:sz w:val="24"/>
                <w:szCs w:val="24"/>
              </w:rPr>
              <w:t xml:space="preserve">BorrowBookCTL state == </w:t>
            </w:r>
            <w:r w:rsidRPr="00716A52">
              <w:rPr>
                <w:bCs/>
                <w:iCs/>
                <w:color w:val="000000"/>
                <w:sz w:val="24"/>
                <w:szCs w:val="24"/>
              </w:rPr>
              <w:t>SCANNING_BOOKS</w:t>
            </w:r>
          </w:p>
          <w:p w:rsidR="00716A52" w:rsidRPr="004E051F" w:rsidRDefault="00716A52" w:rsidP="00716A52">
            <w:pPr>
              <w:pStyle w:val="bp"/>
              <w:rPr>
                <w:color w:val="000000"/>
                <w:sz w:val="24"/>
                <w:szCs w:val="24"/>
              </w:rPr>
            </w:pPr>
          </w:p>
        </w:tc>
        <w:tc>
          <w:tcPr>
            <w:tcW w:w="714" w:type="dxa"/>
          </w:tcPr>
          <w:p w:rsidR="00716A52" w:rsidRPr="004E051F" w:rsidRDefault="00716A52" w:rsidP="00716A5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051F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716A52" w:rsidRPr="002206F4" w:rsidRDefault="00716A52" w:rsidP="00716A52">
            <w:pPr>
              <w:pStyle w:val="RowHeadings"/>
              <w:spacing w:before="80" w:after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16A52" w:rsidRPr="002206F4" w:rsidTr="002206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75" w:type="dxa"/>
            <w:tcBorders>
              <w:right w:val="single" w:sz="4" w:space="0" w:color="auto"/>
            </w:tcBorders>
          </w:tcPr>
          <w:p w:rsidR="00716A52" w:rsidRPr="002206F4" w:rsidRDefault="00716A52" w:rsidP="00716A52">
            <w:pPr>
              <w:pStyle w:val="proc"/>
              <w:numPr>
                <w:ilvl w:val="0"/>
                <w:numId w:val="40"/>
              </w:num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479" w:type="dxa"/>
            <w:gridSpan w:val="3"/>
            <w:tcBorders>
              <w:left w:val="single" w:sz="4" w:space="0" w:color="auto"/>
            </w:tcBorders>
          </w:tcPr>
          <w:p w:rsidR="00716A52" w:rsidRDefault="00716A52" w:rsidP="00716A52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Enter 15</w:t>
            </w:r>
            <w:r w:rsidRPr="00716A52">
              <w:rPr>
                <w:color w:val="000000"/>
                <w:sz w:val="24"/>
                <w:szCs w:val="24"/>
              </w:rPr>
              <w:t xml:space="preserve"> into book scanner text field</w:t>
            </w:r>
          </w:p>
        </w:tc>
        <w:tc>
          <w:tcPr>
            <w:tcW w:w="5596" w:type="dxa"/>
          </w:tcPr>
          <w:p w:rsidR="00716A52" w:rsidRPr="00716A52" w:rsidRDefault="00716A52" w:rsidP="00716A52">
            <w:pPr>
              <w:pStyle w:val="Default"/>
              <w:numPr>
                <w:ilvl w:val="0"/>
                <w:numId w:val="43"/>
              </w:numPr>
              <w:rPr>
                <w:rFonts w:ascii="Times New Roman" w:hAnsi="Times New Roman" w:cs="Times New Roman"/>
              </w:rPr>
            </w:pPr>
            <w:r w:rsidRPr="00716A52">
              <w:rPr>
                <w:rFonts w:ascii="Times New Roman" w:hAnsi="Times New Roman" w:cs="Times New Roman"/>
              </w:rPr>
              <w:t xml:space="preserve">book already scanned error message </w:t>
            </w:r>
          </w:p>
          <w:p w:rsidR="00716A52" w:rsidRPr="00716A52" w:rsidRDefault="00716A52" w:rsidP="00716A52">
            <w:pPr>
              <w:pStyle w:val="Default"/>
              <w:rPr>
                <w:rFonts w:ascii="Times New Roman" w:hAnsi="Times New Roman" w:cs="Times New Roman"/>
              </w:rPr>
            </w:pPr>
            <w:r w:rsidRPr="00716A52">
              <w:rPr>
                <w:rFonts w:ascii="Times New Roman" w:hAnsi="Times New Roman" w:cs="Times New Roman"/>
              </w:rPr>
              <w:t xml:space="preserve">displayed </w:t>
            </w:r>
          </w:p>
          <w:p w:rsidR="00716A52" w:rsidRDefault="00716A52" w:rsidP="00716A52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</w:p>
        </w:tc>
        <w:tc>
          <w:tcPr>
            <w:tcW w:w="714" w:type="dxa"/>
          </w:tcPr>
          <w:p w:rsidR="00716A52" w:rsidRPr="004E051F" w:rsidRDefault="00716A52" w:rsidP="00716A5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051F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716A52" w:rsidRPr="002206F4" w:rsidRDefault="00716A52" w:rsidP="00716A52">
            <w:pPr>
              <w:pStyle w:val="RowHeadings"/>
              <w:spacing w:before="80" w:after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16A52" w:rsidRPr="002206F4" w:rsidTr="0044587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75" w:type="dxa"/>
            <w:tcBorders>
              <w:right w:val="single" w:sz="4" w:space="0" w:color="auto"/>
            </w:tcBorders>
          </w:tcPr>
          <w:p w:rsidR="00716A52" w:rsidRPr="002206F4" w:rsidRDefault="00716A52" w:rsidP="00716A52">
            <w:pPr>
              <w:pStyle w:val="proc"/>
              <w:numPr>
                <w:ilvl w:val="0"/>
                <w:numId w:val="0"/>
              </w:numPr>
              <w:ind w:left="360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1075" w:type="dxa"/>
            <w:gridSpan w:val="4"/>
            <w:tcBorders>
              <w:left w:val="single" w:sz="4" w:space="0" w:color="auto"/>
            </w:tcBorders>
          </w:tcPr>
          <w:p w:rsidR="00716A52" w:rsidRPr="00716A52" w:rsidRDefault="00716A52" w:rsidP="00716A52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Test 4</w:t>
            </w:r>
            <w:r w:rsidRPr="005C1887">
              <w:rPr>
                <w:rFonts w:ascii="Times New Roman" w:hAnsi="Times New Roman" w:cs="Times New Roman"/>
                <w:b/>
              </w:rPr>
              <w:t xml:space="preserve"> 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16A52">
              <w:rPr>
                <w:rFonts w:ascii="Times New Roman" w:hAnsi="Times New Roman" w:cs="Times New Roman"/>
                <w:b/>
                <w:bCs/>
              </w:rPr>
              <w:t>scan count &lt; loan limit</w:t>
            </w:r>
          </w:p>
        </w:tc>
        <w:tc>
          <w:tcPr>
            <w:tcW w:w="714" w:type="dxa"/>
          </w:tcPr>
          <w:p w:rsidR="00716A52" w:rsidRPr="004E051F" w:rsidRDefault="00716A52" w:rsidP="00716A5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14" w:type="dxa"/>
          </w:tcPr>
          <w:p w:rsidR="00716A52" w:rsidRPr="002206F4" w:rsidRDefault="00716A52" w:rsidP="00716A52">
            <w:pPr>
              <w:pStyle w:val="RowHeadings"/>
              <w:spacing w:before="80" w:after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16A52" w:rsidRPr="002206F4" w:rsidTr="002206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75" w:type="dxa"/>
            <w:tcBorders>
              <w:right w:val="single" w:sz="4" w:space="0" w:color="auto"/>
            </w:tcBorders>
          </w:tcPr>
          <w:p w:rsidR="00716A52" w:rsidRPr="002206F4" w:rsidRDefault="00716A52" w:rsidP="00716A52">
            <w:pPr>
              <w:pStyle w:val="proc"/>
              <w:numPr>
                <w:ilvl w:val="0"/>
                <w:numId w:val="44"/>
              </w:num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479" w:type="dxa"/>
            <w:gridSpan w:val="3"/>
            <w:tcBorders>
              <w:left w:val="single" w:sz="4" w:space="0" w:color="auto"/>
            </w:tcBorders>
          </w:tcPr>
          <w:p w:rsidR="00716A52" w:rsidRPr="004E051F" w:rsidRDefault="00716A52" w:rsidP="00716A52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Press (borrow books) on main page </w:t>
            </w:r>
          </w:p>
        </w:tc>
        <w:tc>
          <w:tcPr>
            <w:tcW w:w="5596" w:type="dxa"/>
          </w:tcPr>
          <w:p w:rsidR="00716A52" w:rsidRPr="004E051F" w:rsidRDefault="00716A52" w:rsidP="00716A52">
            <w:pPr>
              <w:pStyle w:val="bp"/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Card reader enabled </w:t>
            </w:r>
          </w:p>
        </w:tc>
        <w:tc>
          <w:tcPr>
            <w:tcW w:w="714" w:type="dxa"/>
          </w:tcPr>
          <w:p w:rsidR="00716A52" w:rsidRPr="004E051F" w:rsidRDefault="00991DEF" w:rsidP="00716A5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051F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716A52" w:rsidRPr="002206F4" w:rsidRDefault="00716A52" w:rsidP="00716A52">
            <w:pPr>
              <w:pStyle w:val="RowHeadings"/>
              <w:spacing w:before="80" w:after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16A52" w:rsidRPr="002206F4" w:rsidTr="002206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75" w:type="dxa"/>
            <w:tcBorders>
              <w:right w:val="single" w:sz="4" w:space="0" w:color="auto"/>
            </w:tcBorders>
          </w:tcPr>
          <w:p w:rsidR="00716A52" w:rsidRPr="002206F4" w:rsidRDefault="00716A52" w:rsidP="00716A52">
            <w:pPr>
              <w:pStyle w:val="proc"/>
              <w:numPr>
                <w:ilvl w:val="0"/>
                <w:numId w:val="44"/>
              </w:num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479" w:type="dxa"/>
            <w:gridSpan w:val="3"/>
            <w:tcBorders>
              <w:left w:val="single" w:sz="4" w:space="0" w:color="auto"/>
            </w:tcBorders>
          </w:tcPr>
          <w:p w:rsidR="00716A52" w:rsidRPr="004E051F" w:rsidRDefault="00716A52" w:rsidP="00716A52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Enter 1 into member id field and press swipe card </w:t>
            </w:r>
          </w:p>
        </w:tc>
        <w:tc>
          <w:tcPr>
            <w:tcW w:w="5596" w:type="dxa"/>
          </w:tcPr>
          <w:p w:rsidR="00716A52" w:rsidRPr="004E051F" w:rsidRDefault="00716A52" w:rsidP="00716A52">
            <w:pPr>
              <w:pStyle w:val="bp"/>
              <w:numPr>
                <w:ilvl w:val="0"/>
                <w:numId w:val="39"/>
              </w:numPr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Book scanner enabled </w:t>
            </w:r>
          </w:p>
          <w:p w:rsidR="00716A52" w:rsidRPr="005C1887" w:rsidRDefault="00716A52" w:rsidP="00716A52">
            <w:pPr>
              <w:pStyle w:val="Default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5C1887">
              <w:rPr>
                <w:rFonts w:ascii="Times New Roman" w:hAnsi="Times New Roman" w:cs="Times New Roman"/>
              </w:rPr>
              <w:t xml:space="preserve">cardReader is disabled </w:t>
            </w:r>
          </w:p>
          <w:p w:rsidR="00716A52" w:rsidRPr="004E051F" w:rsidRDefault="00716A52" w:rsidP="00716A52">
            <w:pPr>
              <w:pStyle w:val="bp"/>
              <w:rPr>
                <w:color w:val="000000"/>
                <w:sz w:val="24"/>
                <w:szCs w:val="24"/>
              </w:rPr>
            </w:pPr>
          </w:p>
        </w:tc>
        <w:tc>
          <w:tcPr>
            <w:tcW w:w="714" w:type="dxa"/>
          </w:tcPr>
          <w:p w:rsidR="00716A52" w:rsidRPr="004E051F" w:rsidRDefault="00991DEF" w:rsidP="00716A5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051F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716A52" w:rsidRPr="002206F4" w:rsidRDefault="00716A52" w:rsidP="00716A52">
            <w:pPr>
              <w:pStyle w:val="RowHeadings"/>
              <w:spacing w:before="80" w:after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16A52" w:rsidRPr="002206F4" w:rsidTr="002206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75" w:type="dxa"/>
            <w:tcBorders>
              <w:right w:val="single" w:sz="4" w:space="0" w:color="auto"/>
            </w:tcBorders>
          </w:tcPr>
          <w:p w:rsidR="00716A52" w:rsidRPr="002206F4" w:rsidRDefault="00716A52" w:rsidP="00716A52">
            <w:pPr>
              <w:pStyle w:val="proc"/>
              <w:numPr>
                <w:ilvl w:val="0"/>
                <w:numId w:val="44"/>
              </w:num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479" w:type="dxa"/>
            <w:gridSpan w:val="3"/>
            <w:tcBorders>
              <w:left w:val="single" w:sz="4" w:space="0" w:color="auto"/>
            </w:tcBorders>
          </w:tcPr>
          <w:p w:rsidR="00716A52" w:rsidRDefault="00716A52" w:rsidP="00716A52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Enter 11</w:t>
            </w:r>
            <w:r w:rsidRPr="00716A52">
              <w:rPr>
                <w:color w:val="000000"/>
                <w:sz w:val="24"/>
                <w:szCs w:val="24"/>
              </w:rPr>
              <w:t xml:space="preserve"> into book scanner text field</w:t>
            </w:r>
          </w:p>
          <w:p w:rsidR="00716A52" w:rsidRDefault="00716A52" w:rsidP="00716A52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Enter 12</w:t>
            </w:r>
            <w:r w:rsidRPr="00716A52">
              <w:rPr>
                <w:color w:val="000000"/>
                <w:sz w:val="24"/>
                <w:szCs w:val="24"/>
              </w:rPr>
              <w:t xml:space="preserve"> into book scanner text field</w:t>
            </w:r>
          </w:p>
          <w:p w:rsidR="00716A52" w:rsidRDefault="00716A52" w:rsidP="00716A52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Enter 13</w:t>
            </w:r>
            <w:r w:rsidRPr="00716A52">
              <w:rPr>
                <w:color w:val="000000"/>
                <w:sz w:val="24"/>
                <w:szCs w:val="24"/>
              </w:rPr>
              <w:t xml:space="preserve"> into book scanner text field</w:t>
            </w:r>
          </w:p>
          <w:p w:rsidR="00716A52" w:rsidRDefault="00716A52" w:rsidP="00716A52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</w:p>
          <w:p w:rsidR="00716A52" w:rsidRPr="004E051F" w:rsidRDefault="00716A52" w:rsidP="00716A52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</w:p>
        </w:tc>
        <w:tc>
          <w:tcPr>
            <w:tcW w:w="5596" w:type="dxa"/>
          </w:tcPr>
          <w:p w:rsidR="00716A52" w:rsidRDefault="00716A52" w:rsidP="00716A52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</w:p>
          <w:p w:rsidR="00716A52" w:rsidRPr="00716A52" w:rsidRDefault="00716A52" w:rsidP="00991DEF">
            <w:pPr>
              <w:pStyle w:val="Default"/>
              <w:numPr>
                <w:ilvl w:val="0"/>
                <w:numId w:val="4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716A52">
              <w:rPr>
                <w:rFonts w:ascii="Times New Roman" w:hAnsi="Times New Roman" w:cs="Times New Roman"/>
              </w:rPr>
              <w:t xml:space="preserve">Scanning panel of BorrowBookUI displayed </w:t>
            </w:r>
          </w:p>
          <w:p w:rsidR="00716A52" w:rsidRPr="00716A52" w:rsidRDefault="00716A52" w:rsidP="00991DEF">
            <w:pPr>
              <w:pStyle w:val="Default"/>
              <w:numPr>
                <w:ilvl w:val="0"/>
                <w:numId w:val="4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716A52">
              <w:rPr>
                <w:rFonts w:ascii="Times New Roman" w:hAnsi="Times New Roman" w:cs="Times New Roman"/>
              </w:rPr>
              <w:t xml:space="preserve">scanned books details displayed </w:t>
            </w:r>
          </w:p>
          <w:p w:rsidR="00716A52" w:rsidRPr="00716A52" w:rsidRDefault="00716A52" w:rsidP="00991DEF">
            <w:pPr>
              <w:pStyle w:val="Default"/>
              <w:numPr>
                <w:ilvl w:val="0"/>
                <w:numId w:val="4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716A52">
              <w:rPr>
                <w:rFonts w:ascii="Times New Roman" w:hAnsi="Times New Roman" w:cs="Times New Roman"/>
              </w:rPr>
              <w:t xml:space="preserve">new (pending) loan created </w:t>
            </w:r>
          </w:p>
          <w:p w:rsidR="00716A52" w:rsidRPr="00716A52" w:rsidRDefault="00716A52" w:rsidP="00991DEF">
            <w:pPr>
              <w:pStyle w:val="Default"/>
              <w:numPr>
                <w:ilvl w:val="0"/>
                <w:numId w:val="4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716A52">
              <w:rPr>
                <w:rFonts w:ascii="Times New Roman" w:hAnsi="Times New Roman" w:cs="Times New Roman"/>
              </w:rPr>
              <w:t xml:space="preserve">(pending) loan added to pending loan list </w:t>
            </w:r>
          </w:p>
          <w:p w:rsidR="00716A52" w:rsidRPr="00716A52" w:rsidRDefault="00716A52" w:rsidP="00991DEF">
            <w:pPr>
              <w:pStyle w:val="Default"/>
              <w:numPr>
                <w:ilvl w:val="0"/>
                <w:numId w:val="4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716A52">
              <w:rPr>
                <w:rFonts w:ascii="Times New Roman" w:hAnsi="Times New Roman" w:cs="Times New Roman"/>
              </w:rPr>
              <w:t xml:space="preserve">Current pending loan list displayed </w:t>
            </w:r>
          </w:p>
          <w:p w:rsidR="00716A52" w:rsidRPr="00991DEF" w:rsidRDefault="00716A52" w:rsidP="00991DEF">
            <w:pPr>
              <w:pStyle w:val="Default"/>
              <w:numPr>
                <w:ilvl w:val="0"/>
                <w:numId w:val="45"/>
              </w:numPr>
              <w:spacing w:line="276" w:lineRule="auto"/>
              <w:rPr>
                <w:rFonts w:ascii="Times New Roman" w:hAnsi="Times New Roman" w:cs="Times New Roman"/>
                <w:bCs/>
                <w:iCs/>
              </w:rPr>
            </w:pPr>
            <w:r w:rsidRPr="00991DEF">
              <w:rPr>
                <w:rFonts w:ascii="Times New Roman" w:hAnsi="Times New Roman" w:cs="Times New Roman"/>
              </w:rPr>
              <w:t xml:space="preserve">BorrowBookCTL state == </w:t>
            </w:r>
            <w:r w:rsidRPr="00991DEF">
              <w:rPr>
                <w:rFonts w:ascii="Times New Roman" w:hAnsi="Times New Roman" w:cs="Times New Roman"/>
                <w:bCs/>
                <w:iCs/>
              </w:rPr>
              <w:t xml:space="preserve">SCANNING_BOOKS </w:t>
            </w:r>
          </w:p>
          <w:p w:rsidR="00716A52" w:rsidRPr="004E051F" w:rsidRDefault="00716A52" w:rsidP="00716A52">
            <w:pPr>
              <w:pStyle w:val="bp"/>
              <w:rPr>
                <w:color w:val="000000"/>
                <w:sz w:val="24"/>
                <w:szCs w:val="24"/>
              </w:rPr>
            </w:pPr>
          </w:p>
        </w:tc>
        <w:tc>
          <w:tcPr>
            <w:tcW w:w="714" w:type="dxa"/>
          </w:tcPr>
          <w:p w:rsidR="00716A52" w:rsidRPr="004E051F" w:rsidRDefault="00991DEF" w:rsidP="00716A5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051F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716A52" w:rsidRPr="002206F4" w:rsidRDefault="00716A52" w:rsidP="00716A52">
            <w:pPr>
              <w:pStyle w:val="RowHeadings"/>
              <w:spacing w:before="80" w:after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91DEF" w:rsidRPr="002206F4" w:rsidTr="00773DA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75" w:type="dxa"/>
            <w:tcBorders>
              <w:right w:val="single" w:sz="4" w:space="0" w:color="auto"/>
            </w:tcBorders>
          </w:tcPr>
          <w:p w:rsidR="00991DEF" w:rsidRPr="002206F4" w:rsidRDefault="00991DEF" w:rsidP="00991DEF">
            <w:pPr>
              <w:pStyle w:val="proc"/>
              <w:numPr>
                <w:ilvl w:val="0"/>
                <w:numId w:val="0"/>
              </w:numPr>
              <w:ind w:left="360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1075" w:type="dxa"/>
            <w:gridSpan w:val="4"/>
            <w:tcBorders>
              <w:left w:val="single" w:sz="4" w:space="0" w:color="auto"/>
            </w:tcBorders>
          </w:tcPr>
          <w:p w:rsidR="00991DEF" w:rsidRDefault="00991DEF" w:rsidP="00991DE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Test 5 - </w:t>
            </w:r>
            <w:r w:rsidRPr="00991DEF">
              <w:rPr>
                <w:rFonts w:ascii="Times New Roman" w:hAnsi="Times New Roman" w:cs="Times New Roman"/>
                <w:b/>
                <w:bCs/>
              </w:rPr>
              <w:t>scan count == loan limit</w:t>
            </w:r>
          </w:p>
        </w:tc>
        <w:tc>
          <w:tcPr>
            <w:tcW w:w="714" w:type="dxa"/>
          </w:tcPr>
          <w:p w:rsidR="00991DEF" w:rsidRPr="004E051F" w:rsidRDefault="00991DEF" w:rsidP="00716A5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14" w:type="dxa"/>
          </w:tcPr>
          <w:p w:rsidR="00991DEF" w:rsidRPr="002206F4" w:rsidRDefault="00991DEF" w:rsidP="00716A52">
            <w:pPr>
              <w:pStyle w:val="RowHeadings"/>
              <w:spacing w:before="80" w:after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91DEF" w:rsidRPr="002206F4" w:rsidTr="002206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75" w:type="dxa"/>
            <w:tcBorders>
              <w:right w:val="single" w:sz="4" w:space="0" w:color="auto"/>
            </w:tcBorders>
          </w:tcPr>
          <w:p w:rsidR="00991DEF" w:rsidRPr="002206F4" w:rsidRDefault="00991DEF" w:rsidP="00991DEF">
            <w:pPr>
              <w:pStyle w:val="proc"/>
              <w:numPr>
                <w:ilvl w:val="0"/>
                <w:numId w:val="46"/>
              </w:num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479" w:type="dxa"/>
            <w:gridSpan w:val="3"/>
            <w:tcBorders>
              <w:left w:val="single" w:sz="4" w:space="0" w:color="auto"/>
            </w:tcBorders>
          </w:tcPr>
          <w:p w:rsidR="00991DEF" w:rsidRPr="004E051F" w:rsidRDefault="00991DEF" w:rsidP="00991DEF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Press (borrow books) on main page </w:t>
            </w:r>
          </w:p>
        </w:tc>
        <w:tc>
          <w:tcPr>
            <w:tcW w:w="5596" w:type="dxa"/>
          </w:tcPr>
          <w:p w:rsidR="00991DEF" w:rsidRPr="004E051F" w:rsidRDefault="00991DEF" w:rsidP="00991DEF">
            <w:pPr>
              <w:pStyle w:val="bp"/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Card reader enabled </w:t>
            </w:r>
          </w:p>
        </w:tc>
        <w:tc>
          <w:tcPr>
            <w:tcW w:w="714" w:type="dxa"/>
          </w:tcPr>
          <w:p w:rsidR="00991DEF" w:rsidRPr="004E051F" w:rsidRDefault="00991DEF" w:rsidP="00991DE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051F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991DEF" w:rsidRPr="002206F4" w:rsidRDefault="00991DEF" w:rsidP="00991DEF">
            <w:pPr>
              <w:pStyle w:val="RowHeadings"/>
              <w:spacing w:before="80" w:after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91DEF" w:rsidRPr="002206F4" w:rsidTr="002206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75" w:type="dxa"/>
            <w:tcBorders>
              <w:right w:val="single" w:sz="4" w:space="0" w:color="auto"/>
            </w:tcBorders>
          </w:tcPr>
          <w:p w:rsidR="00991DEF" w:rsidRPr="002206F4" w:rsidRDefault="00991DEF" w:rsidP="00991DEF">
            <w:pPr>
              <w:pStyle w:val="proc"/>
              <w:numPr>
                <w:ilvl w:val="0"/>
                <w:numId w:val="46"/>
              </w:num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479" w:type="dxa"/>
            <w:gridSpan w:val="3"/>
            <w:tcBorders>
              <w:left w:val="single" w:sz="4" w:space="0" w:color="auto"/>
            </w:tcBorders>
          </w:tcPr>
          <w:p w:rsidR="00991DEF" w:rsidRPr="004E051F" w:rsidRDefault="00991DEF" w:rsidP="00991DEF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Enter 1 into member id field and press swipe card </w:t>
            </w:r>
          </w:p>
        </w:tc>
        <w:tc>
          <w:tcPr>
            <w:tcW w:w="5596" w:type="dxa"/>
          </w:tcPr>
          <w:p w:rsidR="00991DEF" w:rsidRPr="004E051F" w:rsidRDefault="00991DEF" w:rsidP="00991DEF">
            <w:pPr>
              <w:pStyle w:val="bp"/>
              <w:numPr>
                <w:ilvl w:val="0"/>
                <w:numId w:val="39"/>
              </w:numPr>
              <w:rPr>
                <w:color w:val="000000"/>
                <w:sz w:val="24"/>
                <w:szCs w:val="24"/>
              </w:rPr>
            </w:pPr>
            <w:r w:rsidRPr="004E051F">
              <w:rPr>
                <w:color w:val="000000"/>
                <w:sz w:val="24"/>
                <w:szCs w:val="24"/>
              </w:rPr>
              <w:t xml:space="preserve">Book scanner enabled </w:t>
            </w:r>
          </w:p>
          <w:p w:rsidR="00991DEF" w:rsidRPr="005C1887" w:rsidRDefault="00991DEF" w:rsidP="00991DEF">
            <w:pPr>
              <w:pStyle w:val="Default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5C1887">
              <w:rPr>
                <w:rFonts w:ascii="Times New Roman" w:hAnsi="Times New Roman" w:cs="Times New Roman"/>
              </w:rPr>
              <w:t xml:space="preserve">cardReader is disabled </w:t>
            </w:r>
          </w:p>
          <w:p w:rsidR="00991DEF" w:rsidRPr="004E051F" w:rsidRDefault="00991DEF" w:rsidP="00991DEF">
            <w:pPr>
              <w:pStyle w:val="bp"/>
              <w:rPr>
                <w:color w:val="000000"/>
                <w:sz w:val="24"/>
                <w:szCs w:val="24"/>
              </w:rPr>
            </w:pPr>
          </w:p>
        </w:tc>
        <w:tc>
          <w:tcPr>
            <w:tcW w:w="714" w:type="dxa"/>
          </w:tcPr>
          <w:p w:rsidR="00991DEF" w:rsidRPr="004E051F" w:rsidRDefault="00991DEF" w:rsidP="00991DE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051F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991DEF" w:rsidRPr="002206F4" w:rsidRDefault="00991DEF" w:rsidP="00991DEF">
            <w:pPr>
              <w:pStyle w:val="RowHeadings"/>
              <w:spacing w:before="80" w:after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91DEF" w:rsidRPr="002206F4" w:rsidTr="002206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675" w:type="dxa"/>
            <w:tcBorders>
              <w:right w:val="single" w:sz="4" w:space="0" w:color="auto"/>
            </w:tcBorders>
          </w:tcPr>
          <w:p w:rsidR="00991DEF" w:rsidRPr="002206F4" w:rsidRDefault="00991DEF" w:rsidP="00991DEF">
            <w:pPr>
              <w:pStyle w:val="proc"/>
              <w:numPr>
                <w:ilvl w:val="0"/>
                <w:numId w:val="46"/>
              </w:numP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479" w:type="dxa"/>
            <w:gridSpan w:val="3"/>
            <w:tcBorders>
              <w:left w:val="single" w:sz="4" w:space="0" w:color="auto"/>
            </w:tcBorders>
          </w:tcPr>
          <w:p w:rsidR="00991DEF" w:rsidRDefault="00991DEF" w:rsidP="00991DEF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Enter 11</w:t>
            </w:r>
            <w:r w:rsidRPr="00716A52">
              <w:rPr>
                <w:color w:val="000000"/>
                <w:sz w:val="24"/>
                <w:szCs w:val="24"/>
              </w:rPr>
              <w:t xml:space="preserve"> into book scanner text field</w:t>
            </w:r>
          </w:p>
          <w:p w:rsidR="00991DEF" w:rsidRDefault="00991DEF" w:rsidP="00991DEF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Enter 12</w:t>
            </w:r>
            <w:r w:rsidRPr="00716A52">
              <w:rPr>
                <w:color w:val="000000"/>
                <w:sz w:val="24"/>
                <w:szCs w:val="24"/>
              </w:rPr>
              <w:t xml:space="preserve"> into book scanner text field</w:t>
            </w:r>
          </w:p>
          <w:p w:rsidR="00991DEF" w:rsidRDefault="00991DEF" w:rsidP="00991DEF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Enter 13</w:t>
            </w:r>
            <w:r w:rsidRPr="00716A52">
              <w:rPr>
                <w:color w:val="000000"/>
                <w:sz w:val="24"/>
                <w:szCs w:val="24"/>
              </w:rPr>
              <w:t xml:space="preserve"> into book scanner text field</w:t>
            </w:r>
          </w:p>
          <w:p w:rsidR="00991DEF" w:rsidRDefault="00991DEF" w:rsidP="00991DEF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Enter 14</w:t>
            </w:r>
            <w:r w:rsidRPr="00716A52">
              <w:rPr>
                <w:color w:val="000000"/>
                <w:sz w:val="24"/>
                <w:szCs w:val="24"/>
              </w:rPr>
              <w:t xml:space="preserve"> into book scanner text field</w:t>
            </w:r>
          </w:p>
          <w:p w:rsidR="00991DEF" w:rsidRDefault="00991DEF" w:rsidP="00991DEF">
            <w:pPr>
              <w:pStyle w:val="proc"/>
              <w:numPr>
                <w:ilvl w:val="0"/>
                <w:numId w:val="0"/>
              </w:numPr>
              <w:rPr>
                <w:color w:val="000000"/>
                <w:sz w:val="24"/>
                <w:szCs w:val="24"/>
              </w:rPr>
            </w:pPr>
          </w:p>
        </w:tc>
        <w:tc>
          <w:tcPr>
            <w:tcW w:w="5596" w:type="dxa"/>
          </w:tcPr>
          <w:p w:rsidR="00991DEF" w:rsidRPr="00991DEF" w:rsidRDefault="00991DEF" w:rsidP="00991DEF">
            <w:pPr>
              <w:pStyle w:val="Default"/>
              <w:numPr>
                <w:ilvl w:val="0"/>
                <w:numId w:val="4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991DEF">
              <w:rPr>
                <w:rFonts w:ascii="Times New Roman" w:hAnsi="Times New Roman" w:cs="Times New Roman"/>
              </w:rPr>
              <w:t xml:space="preserve">ConfirmingLoans panel of BorrowBookUI </w:t>
            </w:r>
          </w:p>
          <w:p w:rsidR="00991DEF" w:rsidRPr="00991DEF" w:rsidRDefault="00991DEF" w:rsidP="00991DEF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r w:rsidRPr="00991DEF">
              <w:rPr>
                <w:rFonts w:ascii="Times New Roman" w:hAnsi="Times New Roman" w:cs="Times New Roman"/>
              </w:rPr>
              <w:t xml:space="preserve">displayed </w:t>
            </w:r>
          </w:p>
          <w:p w:rsidR="00991DEF" w:rsidRPr="00991DEF" w:rsidRDefault="00991DEF" w:rsidP="00991DEF">
            <w:pPr>
              <w:pStyle w:val="Default"/>
              <w:numPr>
                <w:ilvl w:val="0"/>
                <w:numId w:val="4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991DEF">
              <w:rPr>
                <w:rFonts w:ascii="Times New Roman" w:hAnsi="Times New Roman" w:cs="Times New Roman"/>
              </w:rPr>
              <w:t xml:space="preserve">final pending loan list displayed </w:t>
            </w:r>
          </w:p>
          <w:p w:rsidR="00991DEF" w:rsidRPr="00991DEF" w:rsidRDefault="00991DEF" w:rsidP="00991DEF">
            <w:pPr>
              <w:pStyle w:val="Default"/>
              <w:numPr>
                <w:ilvl w:val="0"/>
                <w:numId w:val="4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991DEF">
              <w:rPr>
                <w:rFonts w:ascii="Times New Roman" w:hAnsi="Times New Roman" w:cs="Times New Roman"/>
              </w:rPr>
              <w:t xml:space="preserve">Reject button enabled </w:t>
            </w:r>
          </w:p>
          <w:p w:rsidR="00991DEF" w:rsidRPr="00991DEF" w:rsidRDefault="00991DEF" w:rsidP="00991DEF">
            <w:pPr>
              <w:pStyle w:val="Default"/>
              <w:numPr>
                <w:ilvl w:val="0"/>
                <w:numId w:val="4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991DEF">
              <w:rPr>
                <w:rFonts w:ascii="Times New Roman" w:hAnsi="Times New Roman" w:cs="Times New Roman"/>
              </w:rPr>
              <w:t xml:space="preserve">scanner is disabled </w:t>
            </w:r>
          </w:p>
          <w:p w:rsidR="00991DEF" w:rsidRDefault="00991DEF" w:rsidP="00991DEF">
            <w:pPr>
              <w:pStyle w:val="Default"/>
              <w:numPr>
                <w:ilvl w:val="0"/>
                <w:numId w:val="47"/>
              </w:numPr>
              <w:rPr>
                <w:rFonts w:ascii="Times New Roman" w:hAnsi="Times New Roman" w:cs="Times New Roman"/>
              </w:rPr>
            </w:pPr>
            <w:r w:rsidRPr="00991DEF">
              <w:rPr>
                <w:rFonts w:ascii="Times New Roman" w:hAnsi="Times New Roman" w:cs="Times New Roman"/>
              </w:rPr>
              <w:t xml:space="preserve">BorrowBookCTL state == </w:t>
            </w:r>
            <w:r w:rsidRPr="00991DEF">
              <w:rPr>
                <w:rFonts w:ascii="Times New Roman" w:hAnsi="Times New Roman" w:cs="Times New Roman"/>
                <w:bCs/>
                <w:iCs/>
              </w:rPr>
              <w:t>CONFIRMING_LOANS</w:t>
            </w:r>
          </w:p>
        </w:tc>
        <w:tc>
          <w:tcPr>
            <w:tcW w:w="714" w:type="dxa"/>
          </w:tcPr>
          <w:p w:rsidR="00991DEF" w:rsidRPr="004E051F" w:rsidRDefault="00991DEF" w:rsidP="00991DE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051F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714" w:type="dxa"/>
          </w:tcPr>
          <w:p w:rsidR="00991DEF" w:rsidRPr="002206F4" w:rsidRDefault="00991DEF" w:rsidP="00991DEF">
            <w:pPr>
              <w:pStyle w:val="RowHeadings"/>
              <w:spacing w:before="80" w:after="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780A9A" w:rsidRPr="004E051F" w:rsidRDefault="00780A9A" w:rsidP="00780A9A">
      <w:pPr>
        <w:pStyle w:val="bp"/>
        <w:spacing w:before="0" w:after="0"/>
        <w:rPr>
          <w:color w:val="000000"/>
          <w:sz w:val="24"/>
          <w:szCs w:val="24"/>
        </w:rPr>
      </w:pPr>
    </w:p>
    <w:p w:rsidR="00780A9A" w:rsidRPr="004E051F" w:rsidRDefault="00780A9A" w:rsidP="00780A9A">
      <w:pPr>
        <w:pStyle w:val="bp"/>
        <w:spacing w:before="0" w:after="0"/>
        <w:rPr>
          <w:color w:val="000000"/>
          <w:sz w:val="24"/>
          <w:szCs w:val="24"/>
        </w:rPr>
      </w:pPr>
    </w:p>
    <w:tbl>
      <w:tblPr>
        <w:tblpPr w:leftFromText="180" w:rightFromText="180" w:vertAnchor="text" w:horzAnchor="margin" w:tblpY="35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16A52" w:rsidRPr="00716A52" w:rsidTr="00716A52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6A52" w:rsidRPr="00716A52" w:rsidRDefault="00716A52" w:rsidP="00716A52">
            <w:pPr>
              <w:pStyle w:val="bp"/>
              <w:spacing w:before="0" w:after="0"/>
              <w:jc w:val="center"/>
              <w:rPr>
                <w:b/>
                <w:color w:val="000000"/>
                <w:sz w:val="24"/>
                <w:szCs w:val="24"/>
              </w:rPr>
            </w:pPr>
            <w:r w:rsidRPr="00716A52">
              <w:rPr>
                <w:b/>
                <w:color w:val="000000"/>
                <w:sz w:val="24"/>
                <w:szCs w:val="24"/>
              </w:rPr>
              <w:lastRenderedPageBreak/>
              <w:t>Test Data Table</w:t>
            </w:r>
          </w:p>
        </w:tc>
      </w:tr>
      <w:tr w:rsidR="00716A52" w:rsidRPr="00716A52" w:rsidTr="00716A52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6A52" w:rsidRPr="00716A52" w:rsidRDefault="00716A52" w:rsidP="00716A52">
            <w:pPr>
              <w:pStyle w:val="bp"/>
              <w:spacing w:before="0" w:after="0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6A52" w:rsidRPr="00716A52" w:rsidRDefault="00716A52" w:rsidP="00716A52">
            <w:pPr>
              <w:pStyle w:val="bp"/>
              <w:spacing w:before="0" w:after="0"/>
              <w:jc w:val="center"/>
              <w:rPr>
                <w:b/>
                <w:color w:val="000000"/>
                <w:sz w:val="24"/>
                <w:szCs w:val="24"/>
              </w:rPr>
            </w:pPr>
            <w:r w:rsidRPr="00716A52"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6A52" w:rsidRPr="00716A52" w:rsidRDefault="00716A52" w:rsidP="00716A52">
            <w:pPr>
              <w:pStyle w:val="bp"/>
              <w:spacing w:before="0" w:after="0"/>
              <w:jc w:val="center"/>
              <w:rPr>
                <w:b/>
                <w:color w:val="000000"/>
                <w:sz w:val="24"/>
                <w:szCs w:val="24"/>
              </w:rPr>
            </w:pPr>
            <w:r w:rsidRPr="00716A52"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6A52" w:rsidRPr="00716A52" w:rsidRDefault="00716A52" w:rsidP="00716A52">
            <w:pPr>
              <w:pStyle w:val="bp"/>
              <w:spacing w:before="0" w:after="0"/>
              <w:jc w:val="center"/>
              <w:rPr>
                <w:b/>
                <w:color w:val="000000"/>
                <w:sz w:val="24"/>
                <w:szCs w:val="24"/>
              </w:rPr>
            </w:pPr>
            <w:r w:rsidRPr="00716A52">
              <w:rPr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6A52" w:rsidRPr="00716A52" w:rsidRDefault="00716A52" w:rsidP="00716A52">
            <w:pPr>
              <w:pStyle w:val="bp"/>
              <w:spacing w:before="0" w:after="0"/>
              <w:jc w:val="center"/>
              <w:rPr>
                <w:b/>
                <w:color w:val="000000"/>
                <w:sz w:val="24"/>
                <w:szCs w:val="24"/>
              </w:rPr>
            </w:pPr>
            <w:r w:rsidRPr="00716A52">
              <w:rPr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6A52" w:rsidRPr="00716A52" w:rsidRDefault="00716A52" w:rsidP="00716A52">
            <w:pPr>
              <w:pStyle w:val="bp"/>
              <w:spacing w:before="0" w:after="0"/>
              <w:jc w:val="center"/>
              <w:rPr>
                <w:b/>
                <w:color w:val="000000"/>
                <w:sz w:val="24"/>
                <w:szCs w:val="24"/>
              </w:rPr>
            </w:pPr>
            <w:r w:rsidRPr="00716A52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716A52" w:rsidRPr="00716A52" w:rsidTr="00716A52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16A52" w:rsidRPr="00716A52" w:rsidRDefault="00716A52" w:rsidP="00716A52">
            <w:pPr>
              <w:pStyle w:val="bp"/>
              <w:spacing w:before="0" w:after="0"/>
              <w:rPr>
                <w:color w:val="000000"/>
                <w:sz w:val="24"/>
                <w:szCs w:val="24"/>
              </w:rPr>
            </w:pPr>
            <w:r w:rsidRPr="00716A52">
              <w:rPr>
                <w:color w:val="000000"/>
                <w:sz w:val="24"/>
                <w:szCs w:val="24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16A52" w:rsidRPr="00716A52" w:rsidRDefault="00716A52" w:rsidP="00716A52">
            <w:pPr>
              <w:pStyle w:val="bp"/>
              <w:spacing w:before="0" w:after="0"/>
              <w:rPr>
                <w:color w:val="000000"/>
                <w:sz w:val="24"/>
                <w:szCs w:val="24"/>
              </w:rPr>
            </w:pPr>
            <w:r w:rsidRPr="00716A52">
              <w:rPr>
                <w:color w:val="000000"/>
                <w:sz w:val="24"/>
                <w:szCs w:val="24"/>
              </w:rPr>
              <w:t>[data set 1 input value for field 1]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16A52" w:rsidRPr="00716A52" w:rsidRDefault="00716A52" w:rsidP="00716A52">
            <w:pPr>
              <w:pStyle w:val="bp"/>
              <w:spacing w:before="0"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16A52" w:rsidRPr="00716A52" w:rsidRDefault="00716A52" w:rsidP="00716A52">
            <w:pPr>
              <w:pStyle w:val="bp"/>
              <w:spacing w:before="0"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16A52" w:rsidRPr="00716A52" w:rsidRDefault="00716A52" w:rsidP="00716A52">
            <w:pPr>
              <w:pStyle w:val="bp"/>
              <w:spacing w:before="0"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16A52" w:rsidRPr="00716A52" w:rsidRDefault="00716A52" w:rsidP="00716A52">
            <w:pPr>
              <w:pStyle w:val="bp"/>
              <w:spacing w:before="0" w:after="0"/>
              <w:rPr>
                <w:color w:val="000000"/>
                <w:sz w:val="24"/>
                <w:szCs w:val="24"/>
              </w:rPr>
            </w:pPr>
          </w:p>
        </w:tc>
      </w:tr>
      <w:tr w:rsidR="00716A52" w:rsidRPr="00716A52" w:rsidTr="00716A52">
        <w:tc>
          <w:tcPr>
            <w:tcW w:w="2448" w:type="dxa"/>
            <w:shd w:val="clear" w:color="auto" w:fill="E0E0E0"/>
          </w:tcPr>
          <w:p w:rsidR="00716A52" w:rsidRPr="00716A52" w:rsidRDefault="00716A52" w:rsidP="00716A52">
            <w:pPr>
              <w:pStyle w:val="bp"/>
              <w:spacing w:before="0" w:after="0"/>
              <w:rPr>
                <w:color w:val="000000"/>
                <w:sz w:val="24"/>
                <w:szCs w:val="24"/>
              </w:rPr>
            </w:pPr>
            <w:r w:rsidRPr="00716A52">
              <w:rPr>
                <w:color w:val="000000"/>
                <w:sz w:val="24"/>
                <w:szCs w:val="24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16A52" w:rsidRPr="00716A52" w:rsidRDefault="00716A52" w:rsidP="00716A52">
            <w:pPr>
              <w:pStyle w:val="bp"/>
              <w:spacing w:before="0" w:after="0"/>
              <w:rPr>
                <w:color w:val="000000"/>
                <w:sz w:val="24"/>
                <w:szCs w:val="24"/>
              </w:rPr>
            </w:pPr>
            <w:r w:rsidRPr="00716A52">
              <w:rPr>
                <w:color w:val="000000"/>
                <w:sz w:val="24"/>
                <w:szCs w:val="24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16A52" w:rsidRPr="00716A52" w:rsidRDefault="00716A52" w:rsidP="00716A52">
            <w:pPr>
              <w:pStyle w:val="bp"/>
              <w:spacing w:before="0"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96" w:type="dxa"/>
            <w:shd w:val="clear" w:color="auto" w:fill="auto"/>
          </w:tcPr>
          <w:p w:rsidR="00716A52" w:rsidRPr="00716A52" w:rsidRDefault="00716A52" w:rsidP="00716A52">
            <w:pPr>
              <w:pStyle w:val="bp"/>
              <w:spacing w:before="0"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96" w:type="dxa"/>
            <w:shd w:val="clear" w:color="auto" w:fill="auto"/>
          </w:tcPr>
          <w:p w:rsidR="00716A52" w:rsidRPr="00716A52" w:rsidRDefault="00716A52" w:rsidP="00716A52">
            <w:pPr>
              <w:pStyle w:val="bp"/>
              <w:spacing w:before="0"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96" w:type="dxa"/>
            <w:shd w:val="clear" w:color="auto" w:fill="auto"/>
          </w:tcPr>
          <w:p w:rsidR="00716A52" w:rsidRPr="00716A52" w:rsidRDefault="00716A52" w:rsidP="00716A52">
            <w:pPr>
              <w:pStyle w:val="bp"/>
              <w:spacing w:before="0" w:after="0"/>
              <w:rPr>
                <w:color w:val="000000"/>
                <w:sz w:val="24"/>
                <w:szCs w:val="24"/>
              </w:rPr>
            </w:pPr>
          </w:p>
        </w:tc>
      </w:tr>
      <w:tr w:rsidR="00716A52" w:rsidRPr="00716A52" w:rsidTr="00716A52">
        <w:tc>
          <w:tcPr>
            <w:tcW w:w="2448" w:type="dxa"/>
            <w:shd w:val="clear" w:color="auto" w:fill="E0E0E0"/>
          </w:tcPr>
          <w:p w:rsidR="00716A52" w:rsidRPr="00716A52" w:rsidRDefault="00716A52" w:rsidP="00716A52">
            <w:pPr>
              <w:pStyle w:val="bp"/>
              <w:spacing w:before="0" w:after="0"/>
              <w:rPr>
                <w:color w:val="000000"/>
                <w:sz w:val="24"/>
                <w:szCs w:val="24"/>
              </w:rPr>
            </w:pPr>
            <w:r w:rsidRPr="00716A52">
              <w:rPr>
                <w:color w:val="000000"/>
                <w:sz w:val="24"/>
                <w:szCs w:val="24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716A52" w:rsidRPr="00716A52" w:rsidRDefault="00716A52" w:rsidP="00716A52">
            <w:pPr>
              <w:pStyle w:val="bp"/>
              <w:spacing w:before="0" w:after="0"/>
              <w:rPr>
                <w:color w:val="000000"/>
                <w:sz w:val="24"/>
                <w:szCs w:val="24"/>
              </w:rPr>
            </w:pPr>
            <w:r w:rsidRPr="00716A52">
              <w:rPr>
                <w:color w:val="000000"/>
                <w:sz w:val="24"/>
                <w:szCs w:val="24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716A52" w:rsidRPr="00716A52" w:rsidRDefault="00716A52" w:rsidP="00716A52">
            <w:pPr>
              <w:pStyle w:val="bp"/>
              <w:spacing w:before="0"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96" w:type="dxa"/>
            <w:shd w:val="clear" w:color="auto" w:fill="auto"/>
          </w:tcPr>
          <w:p w:rsidR="00716A52" w:rsidRPr="00716A52" w:rsidRDefault="00716A52" w:rsidP="00716A52">
            <w:pPr>
              <w:pStyle w:val="bp"/>
              <w:spacing w:before="0"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96" w:type="dxa"/>
            <w:shd w:val="clear" w:color="auto" w:fill="auto"/>
          </w:tcPr>
          <w:p w:rsidR="00716A52" w:rsidRPr="00716A52" w:rsidRDefault="00716A52" w:rsidP="00716A52">
            <w:pPr>
              <w:pStyle w:val="bp"/>
              <w:spacing w:before="0"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96" w:type="dxa"/>
            <w:shd w:val="clear" w:color="auto" w:fill="auto"/>
          </w:tcPr>
          <w:p w:rsidR="00716A52" w:rsidRPr="00716A52" w:rsidRDefault="00716A52" w:rsidP="00716A52">
            <w:pPr>
              <w:pStyle w:val="bp"/>
              <w:spacing w:before="0" w:after="0"/>
              <w:rPr>
                <w:color w:val="000000"/>
                <w:sz w:val="24"/>
                <w:szCs w:val="24"/>
              </w:rPr>
            </w:pPr>
          </w:p>
        </w:tc>
      </w:tr>
    </w:tbl>
    <w:p w:rsidR="0004651B" w:rsidRPr="004E051F" w:rsidRDefault="0004651B" w:rsidP="00374830">
      <w:pPr>
        <w:pStyle w:val="bp"/>
        <w:spacing w:before="0" w:after="0"/>
        <w:rPr>
          <w:color w:val="000000"/>
          <w:sz w:val="24"/>
          <w:szCs w:val="24"/>
        </w:rPr>
      </w:pPr>
    </w:p>
    <w:sectPr w:rsidR="0004651B" w:rsidRPr="004E051F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84A" w:rsidRDefault="0098584A">
      <w:r>
        <w:separator/>
      </w:r>
    </w:p>
  </w:endnote>
  <w:endnote w:type="continuationSeparator" w:id="0">
    <w:p w:rsidR="0098584A" w:rsidRDefault="00985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9097D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9097D">
      <w:rPr>
        <w:rStyle w:val="PageNumber"/>
        <w:noProof/>
      </w:rPr>
      <w:t>7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84A" w:rsidRDefault="0098584A">
      <w:r>
        <w:separator/>
      </w:r>
    </w:p>
  </w:footnote>
  <w:footnote w:type="continuationSeparator" w:id="0">
    <w:p w:rsidR="0098584A" w:rsidRDefault="009858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991DEF" w:rsidP="00B71A35">
          <w:r>
            <w:t xml:space="preserve">Scan Book </w:t>
          </w:r>
        </w:p>
      </w:tc>
      <w:tc>
        <w:tcPr>
          <w:tcW w:w="3179" w:type="dxa"/>
        </w:tcPr>
        <w:p w:rsidR="00A37650" w:rsidRDefault="00A37650" w:rsidP="00991DEF">
          <w:r>
            <w:t xml:space="preserve">  Date:  &lt;</w:t>
          </w:r>
          <w:r w:rsidR="00991DEF">
            <w:t>1/10/15</w:t>
          </w:r>
          <w:r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B315E2"/>
    <w:multiLevelType w:val="hybridMultilevel"/>
    <w:tmpl w:val="D5887E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B0D3E"/>
    <w:multiLevelType w:val="hybridMultilevel"/>
    <w:tmpl w:val="3EC698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734BB"/>
    <w:multiLevelType w:val="hybridMultilevel"/>
    <w:tmpl w:val="BD481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02653"/>
    <w:multiLevelType w:val="hybridMultilevel"/>
    <w:tmpl w:val="4BF0AE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884C67"/>
    <w:multiLevelType w:val="hybridMultilevel"/>
    <w:tmpl w:val="A7A603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96C77"/>
    <w:multiLevelType w:val="hybridMultilevel"/>
    <w:tmpl w:val="99A4C2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C695A"/>
    <w:multiLevelType w:val="hybridMultilevel"/>
    <w:tmpl w:val="D5887E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EA1BBD"/>
    <w:multiLevelType w:val="hybridMultilevel"/>
    <w:tmpl w:val="7E3E92B2"/>
    <w:lvl w:ilvl="0" w:tplc="93A22FC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7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7A57C9B"/>
    <w:multiLevelType w:val="hybridMultilevel"/>
    <w:tmpl w:val="7220D7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F235555"/>
    <w:multiLevelType w:val="hybridMultilevel"/>
    <w:tmpl w:val="657CC2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41797018"/>
    <w:multiLevelType w:val="hybridMultilevel"/>
    <w:tmpl w:val="D5887E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67B2E5D"/>
    <w:multiLevelType w:val="hybridMultilevel"/>
    <w:tmpl w:val="085E4C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7565BF"/>
    <w:multiLevelType w:val="hybridMultilevel"/>
    <w:tmpl w:val="D5887E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31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CF44F2"/>
    <w:multiLevelType w:val="hybridMultilevel"/>
    <w:tmpl w:val="215E99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B1B3437"/>
    <w:multiLevelType w:val="hybridMultilevel"/>
    <w:tmpl w:val="E788FB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5B90A05"/>
    <w:multiLevelType w:val="hybridMultilevel"/>
    <w:tmpl w:val="960E07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3C49A1"/>
    <w:multiLevelType w:val="hybridMultilevel"/>
    <w:tmpl w:val="DB6A09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26"/>
  </w:num>
  <w:num w:numId="4">
    <w:abstractNumId w:val="19"/>
  </w:num>
  <w:num w:numId="5">
    <w:abstractNumId w:val="30"/>
  </w:num>
  <w:num w:numId="6">
    <w:abstractNumId w:val="29"/>
  </w:num>
  <w:num w:numId="7">
    <w:abstractNumId w:val="15"/>
  </w:num>
  <w:num w:numId="8">
    <w:abstractNumId w:val="28"/>
  </w:num>
  <w:num w:numId="9">
    <w:abstractNumId w:val="34"/>
  </w:num>
  <w:num w:numId="10">
    <w:abstractNumId w:val="1"/>
  </w:num>
  <w:num w:numId="11">
    <w:abstractNumId w:val="7"/>
  </w:num>
  <w:num w:numId="12">
    <w:abstractNumId w:val="44"/>
  </w:num>
  <w:num w:numId="13">
    <w:abstractNumId w:val="14"/>
  </w:num>
  <w:num w:numId="14">
    <w:abstractNumId w:val="0"/>
  </w:num>
  <w:num w:numId="15">
    <w:abstractNumId w:val="38"/>
  </w:num>
  <w:num w:numId="16">
    <w:abstractNumId w:val="36"/>
  </w:num>
  <w:num w:numId="17">
    <w:abstractNumId w:val="35"/>
  </w:num>
  <w:num w:numId="18">
    <w:abstractNumId w:val="33"/>
  </w:num>
  <w:num w:numId="19">
    <w:abstractNumId w:val="8"/>
  </w:num>
  <w:num w:numId="20">
    <w:abstractNumId w:val="19"/>
    <w:lvlOverride w:ilvl="0">
      <w:startOverride w:val="1"/>
    </w:lvlOverride>
  </w:num>
  <w:num w:numId="21">
    <w:abstractNumId w:val="2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9"/>
  </w:num>
  <w:num w:numId="23">
    <w:abstractNumId w:val="13"/>
  </w:num>
  <w:num w:numId="24">
    <w:abstractNumId w:val="23"/>
  </w:num>
  <w:num w:numId="25">
    <w:abstractNumId w:val="2"/>
  </w:num>
  <w:num w:numId="26">
    <w:abstractNumId w:val="31"/>
  </w:num>
  <w:num w:numId="27">
    <w:abstractNumId w:val="42"/>
  </w:num>
  <w:num w:numId="28">
    <w:abstractNumId w:val="27"/>
  </w:num>
  <w:num w:numId="29">
    <w:abstractNumId w:val="40"/>
  </w:num>
  <w:num w:numId="30">
    <w:abstractNumId w:val="17"/>
  </w:num>
  <w:num w:numId="31">
    <w:abstractNumId w:val="11"/>
  </w:num>
  <w:num w:numId="32">
    <w:abstractNumId w:val="22"/>
  </w:num>
  <w:num w:numId="33">
    <w:abstractNumId w:val="37"/>
  </w:num>
  <w:num w:numId="34">
    <w:abstractNumId w:val="24"/>
  </w:num>
  <w:num w:numId="35">
    <w:abstractNumId w:val="10"/>
  </w:num>
  <w:num w:numId="36">
    <w:abstractNumId w:val="20"/>
  </w:num>
  <w:num w:numId="37">
    <w:abstractNumId w:val="18"/>
  </w:num>
  <w:num w:numId="38">
    <w:abstractNumId w:val="41"/>
  </w:num>
  <w:num w:numId="39">
    <w:abstractNumId w:val="25"/>
  </w:num>
  <w:num w:numId="40">
    <w:abstractNumId w:val="43"/>
  </w:num>
  <w:num w:numId="41">
    <w:abstractNumId w:val="3"/>
  </w:num>
  <w:num w:numId="42">
    <w:abstractNumId w:val="32"/>
  </w:num>
  <w:num w:numId="43">
    <w:abstractNumId w:val="12"/>
  </w:num>
  <w:num w:numId="44">
    <w:abstractNumId w:val="6"/>
  </w:num>
  <w:num w:numId="45">
    <w:abstractNumId w:val="5"/>
  </w:num>
  <w:num w:numId="46">
    <w:abstractNumId w:val="9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0405"/>
    <w:rsid w:val="002052B0"/>
    <w:rsid w:val="00205D7F"/>
    <w:rsid w:val="00212269"/>
    <w:rsid w:val="00212A3D"/>
    <w:rsid w:val="002206F4"/>
    <w:rsid w:val="00221238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051F"/>
    <w:rsid w:val="004E420D"/>
    <w:rsid w:val="004F4FB4"/>
    <w:rsid w:val="004F7B53"/>
    <w:rsid w:val="004F7C17"/>
    <w:rsid w:val="00511FE6"/>
    <w:rsid w:val="00520EF0"/>
    <w:rsid w:val="00531B5A"/>
    <w:rsid w:val="00536681"/>
    <w:rsid w:val="00553DAD"/>
    <w:rsid w:val="005706E3"/>
    <w:rsid w:val="00572CE5"/>
    <w:rsid w:val="00576454"/>
    <w:rsid w:val="005A35CA"/>
    <w:rsid w:val="005B48A6"/>
    <w:rsid w:val="005C1887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16A52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8584A"/>
    <w:rsid w:val="00991DEF"/>
    <w:rsid w:val="009C06FE"/>
    <w:rsid w:val="009C4C9A"/>
    <w:rsid w:val="009D1046"/>
    <w:rsid w:val="009E2570"/>
    <w:rsid w:val="009F4F43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9097D"/>
    <w:rsid w:val="00BA0EDF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2DA3"/>
    <w:rsid w:val="00C4752B"/>
    <w:rsid w:val="00C87E36"/>
    <w:rsid w:val="00C94212"/>
    <w:rsid w:val="00CC47D2"/>
    <w:rsid w:val="00CC74EE"/>
    <w:rsid w:val="00CD6734"/>
    <w:rsid w:val="00D010AF"/>
    <w:rsid w:val="00D24817"/>
    <w:rsid w:val="00D435F4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E48"/>
    <w:rsid w:val="00EF0DE2"/>
    <w:rsid w:val="00EF2C19"/>
    <w:rsid w:val="00F01165"/>
    <w:rsid w:val="00F30EEB"/>
    <w:rsid w:val="00F45076"/>
    <w:rsid w:val="00F84CC1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customStyle="1" w:styleId="Default">
    <w:name w:val="Default"/>
    <w:rsid w:val="0020040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60</TotalTime>
  <Pages>7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user</cp:lastModifiedBy>
  <cp:revision>9</cp:revision>
  <cp:lastPrinted>2003-10-05T22:49:00Z</cp:lastPrinted>
  <dcterms:created xsi:type="dcterms:W3CDTF">2015-07-22T01:48:00Z</dcterms:created>
  <dcterms:modified xsi:type="dcterms:W3CDTF">2015-10-02T03:57:00Z</dcterms:modified>
</cp:coreProperties>
</file>