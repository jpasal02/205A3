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 w:rsidRPr="000656F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656F9" w:rsidRDefault="002912CC" w:rsidP="000656F9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>Reject Loans</w:t>
            </w:r>
          </w:p>
        </w:tc>
      </w:tr>
      <w:tr w:rsidR="00A30AD6" w:rsidRPr="000656F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0656F9" w:rsidRDefault="00E303EF" w:rsidP="000656F9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Use</w:t>
            </w:r>
            <w:r w:rsidR="00531B5A" w:rsidRPr="000656F9">
              <w:rPr>
                <w:b/>
                <w:sz w:val="28"/>
                <w:szCs w:val="28"/>
              </w:rPr>
              <w:t xml:space="preserve"> </w:t>
            </w:r>
            <w:r w:rsidRPr="000656F9">
              <w:rPr>
                <w:b/>
                <w:sz w:val="28"/>
                <w:szCs w:val="28"/>
              </w:rPr>
              <w:t xml:space="preserve">Case </w:t>
            </w:r>
            <w:r w:rsidR="00A30AD6" w:rsidRPr="000656F9">
              <w:rPr>
                <w:b/>
                <w:sz w:val="28"/>
                <w:szCs w:val="28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reject the current list of pending loans and </w:t>
            </w:r>
          </w:p>
          <w:p w:rsidR="00A30AD6" w:rsidRPr="000656F9" w:rsidRDefault="002912CC" w:rsidP="000656F9">
            <w:pPr>
              <w:pStyle w:val="bp"/>
              <w:tabs>
                <w:tab w:val="left" w:pos="5685"/>
              </w:tabs>
              <w:spacing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>start the scanning process again</w:t>
            </w:r>
          </w:p>
        </w:tc>
      </w:tr>
      <w:tr w:rsidR="00E303EF" w:rsidRPr="000656F9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reject the current list of pending loans and </w:t>
            </w:r>
          </w:p>
          <w:p w:rsidR="00E303EF" w:rsidRPr="000656F9" w:rsidRDefault="002912CC" w:rsidP="000656F9">
            <w:pPr>
              <w:pStyle w:val="bp"/>
              <w:spacing w:line="276" w:lineRule="auto"/>
              <w:ind w:left="-48" w:firstLine="48"/>
              <w:rPr>
                <w:color w:val="0000FF"/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>start the scanning process again</w:t>
            </w:r>
          </w:p>
        </w:tc>
      </w:tr>
      <w:tr w:rsidR="00E303EF" w:rsidRPr="000656F9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>BorrowBookCTL</w:t>
            </w:r>
            <w:proofErr w:type="spellEnd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 class exists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Pending loan list exists </w:t>
            </w:r>
          </w:p>
          <w:p w:rsidR="009F4F43" w:rsidRPr="000656F9" w:rsidRDefault="002912CC" w:rsidP="000656F9">
            <w:pPr>
              <w:pStyle w:val="bp"/>
              <w:spacing w:line="276" w:lineRule="auto"/>
              <w:ind w:left="-48" w:firstLine="48"/>
              <w:rPr>
                <w:color w:val="0000FF"/>
                <w:sz w:val="28"/>
                <w:szCs w:val="28"/>
              </w:rPr>
            </w:pPr>
            <w:proofErr w:type="spellStart"/>
            <w:r w:rsidRPr="000656F9">
              <w:rPr>
                <w:sz w:val="28"/>
                <w:szCs w:val="28"/>
              </w:rPr>
              <w:t>BorrowBookCTL</w:t>
            </w:r>
            <w:proofErr w:type="spellEnd"/>
            <w:r w:rsidRPr="000656F9">
              <w:rPr>
                <w:sz w:val="28"/>
                <w:szCs w:val="28"/>
              </w:rPr>
              <w:t xml:space="preserve"> state == </w:t>
            </w:r>
            <w:r w:rsidRPr="000656F9">
              <w:rPr>
                <w:b/>
                <w:bCs/>
                <w:i/>
                <w:iCs/>
                <w:sz w:val="28"/>
                <w:szCs w:val="28"/>
              </w:rPr>
              <w:t>CONFIRMING_LOANS</w:t>
            </w:r>
          </w:p>
        </w:tc>
      </w:tr>
      <w:tr w:rsidR="00E303EF" w:rsidRPr="000656F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>BorrowBookUI</w:t>
            </w:r>
            <w:proofErr w:type="spellEnd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 is displayed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Scanning panel of </w:t>
            </w:r>
            <w:proofErr w:type="spellStart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>BorrowBookUI</w:t>
            </w:r>
            <w:proofErr w:type="spellEnd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 displayed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Borrower details displayed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Existing loan details displayed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pending loan list is empty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scan count == number of existing loans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Cancel button enabled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>cardReader</w:t>
            </w:r>
            <w:proofErr w:type="spellEnd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 is disabled </w:t>
            </w:r>
          </w:p>
          <w:p w:rsidR="002912CC" w:rsidRPr="000656F9" w:rsidRDefault="002912CC" w:rsidP="000656F9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scanner is enabled </w:t>
            </w:r>
          </w:p>
          <w:p w:rsidR="00D435F4" w:rsidRPr="000656F9" w:rsidRDefault="002912CC" w:rsidP="000656F9">
            <w:pPr>
              <w:pStyle w:val="bp"/>
              <w:spacing w:line="276" w:lineRule="auto"/>
              <w:rPr>
                <w:color w:val="0000FF"/>
                <w:sz w:val="28"/>
                <w:szCs w:val="28"/>
              </w:rPr>
            </w:pPr>
            <w:proofErr w:type="spellStart"/>
            <w:r w:rsidRPr="000656F9">
              <w:rPr>
                <w:sz w:val="28"/>
                <w:szCs w:val="28"/>
              </w:rPr>
              <w:t>BorrowBookCTL</w:t>
            </w:r>
            <w:proofErr w:type="spellEnd"/>
            <w:r w:rsidRPr="000656F9">
              <w:rPr>
                <w:sz w:val="28"/>
                <w:szCs w:val="28"/>
              </w:rPr>
              <w:t xml:space="preserve"> state == </w:t>
            </w:r>
            <w:r w:rsidRPr="000656F9">
              <w:rPr>
                <w:b/>
                <w:bCs/>
                <w:i/>
                <w:iCs/>
                <w:sz w:val="28"/>
                <w:szCs w:val="28"/>
              </w:rPr>
              <w:t>SCANNING_BOOKS</w:t>
            </w:r>
          </w:p>
        </w:tc>
      </w:tr>
      <w:tr w:rsidR="00E303EF" w:rsidRPr="000656F9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656F9" w:rsidRDefault="00A37650" w:rsidP="000656F9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lastRenderedPageBreak/>
              <w:t>Notes</w:t>
            </w:r>
            <w:r w:rsidR="00E303EF" w:rsidRPr="000656F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:rsidR="00E303EF" w:rsidRPr="000656F9" w:rsidRDefault="00E303EF" w:rsidP="000656F9">
            <w:pPr>
              <w:pStyle w:val="bp"/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36681" w:rsidRPr="000656F9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0656F9" w:rsidRDefault="00536681" w:rsidP="000656F9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0656F9" w:rsidRDefault="00534566" w:rsidP="000656F9">
            <w:pPr>
              <w:pStyle w:val="bp"/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PASS </w:t>
            </w:r>
            <w:bookmarkStart w:id="0" w:name="_GoBack"/>
            <w:bookmarkEnd w:id="0"/>
          </w:p>
        </w:tc>
      </w:tr>
    </w:tbl>
    <w:p w:rsidR="00D832A6" w:rsidRPr="000656F9" w:rsidRDefault="00D832A6" w:rsidP="000656F9">
      <w:pPr>
        <w:pStyle w:val="bp"/>
        <w:spacing w:before="0" w:after="0" w:line="276" w:lineRule="auto"/>
        <w:rPr>
          <w:sz w:val="28"/>
          <w:szCs w:val="28"/>
        </w:rPr>
      </w:pPr>
    </w:p>
    <w:p w:rsidR="00A30AD6" w:rsidRPr="000656F9" w:rsidRDefault="00D832A6" w:rsidP="000656F9">
      <w:pPr>
        <w:pStyle w:val="bp"/>
        <w:spacing w:before="0" w:after="0" w:line="276" w:lineRule="auto"/>
        <w:rPr>
          <w:sz w:val="28"/>
          <w:szCs w:val="28"/>
        </w:rPr>
      </w:pPr>
      <w:r w:rsidRPr="000656F9">
        <w:rPr>
          <w:sz w:val="28"/>
          <w:szCs w:val="28"/>
        </w:rPr>
        <w:br w:type="page"/>
      </w: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832A6" w:rsidRPr="000656F9" w:rsidTr="005D1B25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832A6" w:rsidRPr="000656F9" w:rsidRDefault="00D832A6" w:rsidP="000656F9">
            <w:pPr>
              <w:pStyle w:val="bp"/>
              <w:spacing w:line="276" w:lineRule="auto"/>
              <w:jc w:val="center"/>
              <w:rPr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Press Borrow books on main page </w:t>
            </w:r>
          </w:p>
        </w:tc>
        <w:tc>
          <w:tcPr>
            <w:tcW w:w="5596" w:type="dxa"/>
          </w:tcPr>
          <w:p w:rsidR="00D832A6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Member scanner enabled </w:t>
            </w:r>
          </w:p>
          <w:p w:rsidR="00FC3DAD" w:rsidRPr="000656F9" w:rsidRDefault="00FC3DAD" w:rsidP="00FC3DAD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>BorrowBookUI</w:t>
            </w:r>
            <w:proofErr w:type="spellEnd"/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 is displayed </w:t>
            </w:r>
          </w:p>
          <w:p w:rsidR="00FC3DAD" w:rsidRPr="000656F9" w:rsidRDefault="00FC3DAD" w:rsidP="00FC3DAD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Scanning panel of </w:t>
            </w:r>
            <w:proofErr w:type="spellStart"/>
            <w:r w:rsidRPr="000656F9">
              <w:rPr>
                <w:sz w:val="28"/>
                <w:szCs w:val="28"/>
              </w:rPr>
              <w:t>BorrowBookUI</w:t>
            </w:r>
            <w:proofErr w:type="spellEnd"/>
            <w:r w:rsidRPr="000656F9">
              <w:rPr>
                <w:sz w:val="28"/>
                <w:szCs w:val="28"/>
              </w:rPr>
              <w:t xml:space="preserve"> displayed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Enter 1 into member text field </w:t>
            </w:r>
          </w:p>
        </w:tc>
        <w:tc>
          <w:tcPr>
            <w:tcW w:w="5596" w:type="dxa"/>
          </w:tcPr>
          <w:p w:rsidR="00D832A6" w:rsidRPr="000656F9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Barcode book scanner enabled 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Enter 13 into book barcode text field </w:t>
            </w:r>
          </w:p>
          <w:p w:rsidR="00D832A6" w:rsidRPr="000656F9" w:rsidRDefault="00D832A6" w:rsidP="000656F9">
            <w:pPr>
              <w:pStyle w:val="proc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Scan barcode </w:t>
            </w:r>
          </w:p>
        </w:tc>
        <w:tc>
          <w:tcPr>
            <w:tcW w:w="5596" w:type="dxa"/>
          </w:tcPr>
          <w:p w:rsidR="00D832A6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0656F9">
              <w:rPr>
                <w:sz w:val="28"/>
                <w:szCs w:val="28"/>
              </w:rPr>
              <w:t xml:space="preserve">Member scanner disabled </w:t>
            </w:r>
          </w:p>
          <w:p w:rsidR="00FC3DAD" w:rsidRPr="000656F9" w:rsidRDefault="00FC3DAD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0656F9">
              <w:rPr>
                <w:sz w:val="28"/>
                <w:szCs w:val="28"/>
              </w:rPr>
              <w:t>BorrowBookCTL</w:t>
            </w:r>
            <w:proofErr w:type="spellEnd"/>
            <w:r w:rsidRPr="000656F9">
              <w:rPr>
                <w:sz w:val="28"/>
                <w:szCs w:val="28"/>
              </w:rPr>
              <w:t xml:space="preserve"> state == </w:t>
            </w:r>
            <w:r w:rsidRPr="000656F9">
              <w:rPr>
                <w:b/>
                <w:bCs/>
                <w:i/>
                <w:iCs/>
                <w:sz w:val="28"/>
                <w:szCs w:val="28"/>
              </w:rPr>
              <w:t>SCANNING_BOOKS</w:t>
            </w:r>
          </w:p>
          <w:p w:rsidR="00D832A6" w:rsidRPr="000656F9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5C4405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complete in scanning window </w:t>
            </w:r>
          </w:p>
        </w:tc>
        <w:tc>
          <w:tcPr>
            <w:tcW w:w="5596" w:type="dxa"/>
          </w:tcPr>
          <w:p w:rsidR="00D832A6" w:rsidRPr="000656F9" w:rsidRDefault="005C4405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Opens current loan list and initialized accept reject and cancels button 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FC3DAD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reject in scanning window </w:t>
            </w:r>
          </w:p>
        </w:tc>
        <w:tc>
          <w:tcPr>
            <w:tcW w:w="5596" w:type="dxa"/>
          </w:tcPr>
          <w:p w:rsidR="00FC3DAD" w:rsidRPr="000656F9" w:rsidRDefault="00FC3DAD" w:rsidP="00FC3DAD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Existing loan details displayed </w:t>
            </w:r>
          </w:p>
          <w:p w:rsidR="00FC3DAD" w:rsidRDefault="00FC3DAD" w:rsidP="00FC3DAD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6F9">
              <w:rPr>
                <w:rFonts w:ascii="Times New Roman" w:hAnsi="Times New Roman" w:cs="Times New Roman"/>
                <w:sz w:val="28"/>
                <w:szCs w:val="28"/>
              </w:rPr>
              <w:t xml:space="preserve">pending loan list is empty </w:t>
            </w:r>
          </w:p>
          <w:p w:rsidR="00FC3DAD" w:rsidRPr="000656F9" w:rsidRDefault="00FC3DAD" w:rsidP="00FC3DAD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pending list is cleared </w:t>
            </w:r>
          </w:p>
          <w:p w:rsidR="00D832A6" w:rsidRPr="000656F9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6F9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D832A6" w:rsidRPr="000656F9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32A6" w:rsidRPr="000656F9" w:rsidTr="005D1B2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32A6" w:rsidRPr="000656F9" w:rsidRDefault="00D832A6" w:rsidP="000656F9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32A6" w:rsidRPr="000656F9" w:rsidRDefault="00D832A6" w:rsidP="000656F9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D832A6" w:rsidRPr="000656F9" w:rsidRDefault="00D832A6" w:rsidP="000656F9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D832A6" w:rsidRPr="000656F9" w:rsidRDefault="00D832A6" w:rsidP="000656F9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832A6" w:rsidRPr="000656F9" w:rsidRDefault="00D832A6" w:rsidP="000656F9">
      <w:pPr>
        <w:pStyle w:val="bp"/>
        <w:spacing w:before="0" w:after="0" w:line="276" w:lineRule="auto"/>
        <w:rPr>
          <w:sz w:val="28"/>
          <w:szCs w:val="28"/>
        </w:rPr>
      </w:pPr>
    </w:p>
    <w:p w:rsidR="00A37650" w:rsidRPr="000656F9" w:rsidRDefault="00A37650" w:rsidP="000656F9">
      <w:pPr>
        <w:pStyle w:val="bp"/>
        <w:spacing w:before="0" w:after="0" w:line="276" w:lineRule="auto"/>
        <w:rPr>
          <w:color w:val="0000FF"/>
          <w:sz w:val="28"/>
          <w:szCs w:val="28"/>
        </w:rPr>
      </w:pPr>
    </w:p>
    <w:p w:rsidR="00A37650" w:rsidRPr="000656F9" w:rsidRDefault="00A37650" w:rsidP="000656F9">
      <w:pPr>
        <w:pStyle w:val="bp"/>
        <w:spacing w:before="0" w:after="0" w:line="276" w:lineRule="auto"/>
        <w:rPr>
          <w:sz w:val="28"/>
          <w:szCs w:val="28"/>
        </w:rPr>
        <w:sectPr w:rsidR="00A37650" w:rsidRPr="000656F9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0656F9" w:rsidRDefault="00780A9A" w:rsidP="000656F9">
      <w:pPr>
        <w:pStyle w:val="bp"/>
        <w:spacing w:before="0" w:after="0" w:line="276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0656F9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A37650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Test Data Table</w:t>
            </w:r>
          </w:p>
        </w:tc>
      </w:tr>
      <w:tr w:rsidR="00572CE5" w:rsidRPr="000656F9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b/>
                <w:color w:val="0000FF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0656F9">
              <w:rPr>
                <w:b/>
                <w:sz w:val="28"/>
                <w:szCs w:val="28"/>
              </w:rPr>
              <w:t>5</w:t>
            </w:r>
          </w:p>
        </w:tc>
      </w:tr>
      <w:tr w:rsidR="00572CE5" w:rsidRPr="000656F9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0656F9" w:rsidRDefault="004E420D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0656F9" w:rsidRDefault="004E420D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</w:t>
            </w:r>
            <w:r w:rsidR="00F909B2" w:rsidRPr="000656F9">
              <w:rPr>
                <w:color w:val="0000FF"/>
                <w:sz w:val="28"/>
                <w:szCs w:val="28"/>
              </w:rPr>
              <w:t xml:space="preserve">data set 1 </w:t>
            </w:r>
            <w:r w:rsidRPr="000656F9">
              <w:rPr>
                <w:color w:val="0000FF"/>
                <w:sz w:val="28"/>
                <w:szCs w:val="28"/>
              </w:rPr>
              <w:t>input value</w:t>
            </w:r>
            <w:r w:rsidR="00F909B2" w:rsidRPr="000656F9">
              <w:rPr>
                <w:color w:val="0000FF"/>
                <w:sz w:val="28"/>
                <w:szCs w:val="28"/>
              </w:rPr>
              <w:t xml:space="preserve"> for field 1</w:t>
            </w:r>
            <w:r w:rsidRPr="000656F9">
              <w:rPr>
                <w:color w:val="0000FF"/>
                <w:sz w:val="28"/>
                <w:szCs w:val="28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572CE5" w:rsidRPr="000656F9" w:rsidTr="00572CE5">
        <w:tc>
          <w:tcPr>
            <w:tcW w:w="2448" w:type="dxa"/>
            <w:shd w:val="clear" w:color="auto" w:fill="E0E0E0"/>
          </w:tcPr>
          <w:p w:rsidR="00780A9A" w:rsidRPr="000656F9" w:rsidRDefault="004E420D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0656F9" w:rsidRDefault="00F909B2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0656F9" w:rsidRDefault="00780A9A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572CE5" w:rsidRPr="000656F9" w:rsidTr="00572CE5">
        <w:tc>
          <w:tcPr>
            <w:tcW w:w="2448" w:type="dxa"/>
            <w:shd w:val="clear" w:color="auto" w:fill="E0E0E0"/>
          </w:tcPr>
          <w:p w:rsidR="0093214E" w:rsidRPr="000656F9" w:rsidRDefault="004E420D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0656F9" w:rsidRDefault="00F909B2" w:rsidP="000656F9">
            <w:pPr>
              <w:pStyle w:val="bp"/>
              <w:spacing w:before="0" w:after="0" w:line="276" w:lineRule="auto"/>
              <w:rPr>
                <w:color w:val="0000FF"/>
                <w:sz w:val="28"/>
                <w:szCs w:val="28"/>
              </w:rPr>
            </w:pPr>
            <w:r w:rsidRPr="000656F9">
              <w:rPr>
                <w:color w:val="0000FF"/>
                <w:sz w:val="28"/>
                <w:szCs w:val="28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Pr="000656F9" w:rsidRDefault="0093214E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0656F9" w:rsidRDefault="0093214E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0656F9" w:rsidRDefault="0093214E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0656F9" w:rsidRDefault="0093214E" w:rsidP="000656F9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780A9A" w:rsidRPr="000656F9" w:rsidRDefault="00780A9A" w:rsidP="000656F9">
      <w:pPr>
        <w:pStyle w:val="bp"/>
        <w:spacing w:before="0" w:after="0" w:line="276" w:lineRule="auto"/>
        <w:rPr>
          <w:sz w:val="28"/>
          <w:szCs w:val="28"/>
        </w:rPr>
      </w:pPr>
    </w:p>
    <w:p w:rsidR="0004651B" w:rsidRPr="000656F9" w:rsidRDefault="0004651B" w:rsidP="000656F9">
      <w:pPr>
        <w:pStyle w:val="bp"/>
        <w:spacing w:before="0" w:after="0" w:line="276" w:lineRule="auto"/>
        <w:rPr>
          <w:sz w:val="28"/>
          <w:szCs w:val="28"/>
        </w:rPr>
      </w:pPr>
    </w:p>
    <w:sectPr w:rsidR="0004651B" w:rsidRPr="000656F9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F4" w:rsidRDefault="008C4BF4">
      <w:r>
        <w:separator/>
      </w:r>
    </w:p>
  </w:endnote>
  <w:endnote w:type="continuationSeparator" w:id="0">
    <w:p w:rsidR="008C4BF4" w:rsidRDefault="008C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56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4566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F4" w:rsidRDefault="008C4BF4">
      <w:r>
        <w:separator/>
      </w:r>
    </w:p>
  </w:footnote>
  <w:footnote w:type="continuationSeparator" w:id="0">
    <w:p w:rsidR="008C4BF4" w:rsidRDefault="008C4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34566" w:rsidP="00B71A35">
          <w:r>
            <w:t xml:space="preserve">Reject loans </w:t>
          </w:r>
        </w:p>
      </w:tc>
      <w:tc>
        <w:tcPr>
          <w:tcW w:w="3179" w:type="dxa"/>
        </w:tcPr>
        <w:p w:rsidR="00A37650" w:rsidRDefault="00A37650" w:rsidP="00534566">
          <w:r>
            <w:t xml:space="preserve">  Date:  </w:t>
          </w:r>
          <w:r w:rsidR="00534566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BE379F"/>
    <w:multiLevelType w:val="hybridMultilevel"/>
    <w:tmpl w:val="D93C7058"/>
    <w:lvl w:ilvl="0" w:tplc="74EAC2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5"/>
  </w:num>
  <w:num w:numId="30">
    <w:abstractNumId w:val="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656F9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0405"/>
    <w:rsid w:val="002052B0"/>
    <w:rsid w:val="00205D7F"/>
    <w:rsid w:val="00212269"/>
    <w:rsid w:val="00212A3D"/>
    <w:rsid w:val="00221238"/>
    <w:rsid w:val="002912C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FE6"/>
    <w:rsid w:val="00520EF0"/>
    <w:rsid w:val="00531B5A"/>
    <w:rsid w:val="00534566"/>
    <w:rsid w:val="00536681"/>
    <w:rsid w:val="00553DAD"/>
    <w:rsid w:val="005706E3"/>
    <w:rsid w:val="00572CE5"/>
    <w:rsid w:val="00576454"/>
    <w:rsid w:val="005A35CA"/>
    <w:rsid w:val="005B48A6"/>
    <w:rsid w:val="005C4405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12CE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F4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EDF"/>
    <w:rsid w:val="00BA717F"/>
    <w:rsid w:val="00BB2AD9"/>
    <w:rsid w:val="00BE784F"/>
    <w:rsid w:val="00C05D0A"/>
    <w:rsid w:val="00C070A0"/>
    <w:rsid w:val="00C07137"/>
    <w:rsid w:val="00C074E2"/>
    <w:rsid w:val="00C229AB"/>
    <w:rsid w:val="00C2370D"/>
    <w:rsid w:val="00C32112"/>
    <w:rsid w:val="00C34B6E"/>
    <w:rsid w:val="00C42DA3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832A6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47B74"/>
    <w:rsid w:val="00F84CC1"/>
    <w:rsid w:val="00F909B2"/>
    <w:rsid w:val="00FC1914"/>
    <w:rsid w:val="00FC3DAD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004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14</cp:revision>
  <cp:lastPrinted>2003-10-05T22:49:00Z</cp:lastPrinted>
  <dcterms:created xsi:type="dcterms:W3CDTF">2015-07-22T01:48:00Z</dcterms:created>
  <dcterms:modified xsi:type="dcterms:W3CDTF">2015-10-01T06:22:00Z</dcterms:modified>
</cp:coreProperties>
</file>